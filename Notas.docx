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B6877" w14:textId="77777777" w:rsidR="00056A13" w:rsidRDefault="008A190E" w:rsidP="008A190E">
      <w:pPr>
        <w:pStyle w:val="Puesto"/>
      </w:pPr>
      <w:r>
        <w:t>ISC-364. Sistemas Operativos 1</w:t>
      </w:r>
    </w:p>
    <w:p w14:paraId="083361B8" w14:textId="77777777" w:rsidR="003B4E23" w:rsidRDefault="003B4E23" w:rsidP="003B4E23">
      <w:pPr>
        <w:pStyle w:val="Subttulo"/>
        <w:rPr>
          <w:lang w:val="es-DO"/>
        </w:rPr>
      </w:pPr>
    </w:p>
    <w:p w14:paraId="36388412" w14:textId="77777777" w:rsidR="003B4E23" w:rsidRDefault="003B4E23" w:rsidP="003B4E23">
      <w:pPr>
        <w:pStyle w:val="Subttulo"/>
        <w:rPr>
          <w:lang w:val="es-DO"/>
        </w:rPr>
      </w:pPr>
    </w:p>
    <w:p w14:paraId="312F712B" w14:textId="77777777" w:rsidR="003B4E23" w:rsidRDefault="003B4E23" w:rsidP="003B4E23">
      <w:pPr>
        <w:pStyle w:val="Subttulo"/>
        <w:rPr>
          <w:lang w:val="es-DO"/>
        </w:rPr>
      </w:pPr>
    </w:p>
    <w:p w14:paraId="0415552B" w14:textId="77777777" w:rsidR="003B4E23" w:rsidRDefault="003B4E23" w:rsidP="003B4E23">
      <w:pPr>
        <w:pStyle w:val="Subttulo"/>
        <w:rPr>
          <w:lang w:val="es-DO"/>
        </w:rPr>
      </w:pPr>
    </w:p>
    <w:p w14:paraId="4170FE3B" w14:textId="77777777" w:rsidR="003B4E23" w:rsidRDefault="003B4E23" w:rsidP="003B4E23">
      <w:pPr>
        <w:pStyle w:val="Subttulo"/>
        <w:rPr>
          <w:lang w:val="es-DO"/>
        </w:rPr>
      </w:pPr>
    </w:p>
    <w:p w14:paraId="26D5EC56" w14:textId="77777777" w:rsidR="003B4E23" w:rsidRDefault="003B4E23" w:rsidP="003B4E23">
      <w:pPr>
        <w:pStyle w:val="Subttulo"/>
        <w:rPr>
          <w:lang w:val="es-DO"/>
        </w:rPr>
      </w:pPr>
    </w:p>
    <w:p w14:paraId="77D85CFB" w14:textId="77777777" w:rsidR="003B4E23" w:rsidRDefault="003B4E23" w:rsidP="003B4E23">
      <w:pPr>
        <w:pStyle w:val="Subttulo"/>
        <w:rPr>
          <w:lang w:val="es-DO"/>
        </w:rPr>
      </w:pPr>
    </w:p>
    <w:p w14:paraId="4273FCCC" w14:textId="77777777" w:rsidR="003B4E23" w:rsidRDefault="003B4E23" w:rsidP="003B4E23">
      <w:pPr>
        <w:pStyle w:val="Subttulo"/>
        <w:rPr>
          <w:lang w:val="es-DO"/>
        </w:rPr>
      </w:pPr>
      <w:r>
        <w:rPr>
          <w:lang w:val="es-DO"/>
        </w:rPr>
        <w:t>Parcial 2</w:t>
      </w:r>
    </w:p>
    <w:p w14:paraId="76B6026F" w14:textId="77777777" w:rsidR="003B4E23" w:rsidRDefault="003B4E23" w:rsidP="003B4E23">
      <w:pPr>
        <w:pStyle w:val="Subttulo"/>
        <w:rPr>
          <w:lang w:val="es-DO"/>
        </w:rPr>
      </w:pPr>
      <w:r w:rsidRPr="003B4E23">
        <w:rPr>
          <w:lang w:val="es-DO"/>
        </w:rPr>
        <w:t>Fundamentación de la estrategia de solución del proyecto</w:t>
      </w:r>
    </w:p>
    <w:p w14:paraId="3F8864D8" w14:textId="77777777" w:rsidR="003B4E23" w:rsidRDefault="003B4E23" w:rsidP="003B4E23">
      <w:pPr>
        <w:rPr>
          <w:lang w:val="es-DO"/>
        </w:rPr>
      </w:pPr>
    </w:p>
    <w:p w14:paraId="6E918A82" w14:textId="77777777" w:rsidR="003B4E23" w:rsidRDefault="003B4E23" w:rsidP="003B4E23">
      <w:pPr>
        <w:rPr>
          <w:lang w:val="es-DO"/>
        </w:rPr>
      </w:pPr>
    </w:p>
    <w:p w14:paraId="607B8779" w14:textId="77777777" w:rsidR="003B4E23" w:rsidRDefault="003B4E23" w:rsidP="003B4E23">
      <w:pPr>
        <w:rPr>
          <w:lang w:val="es-D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7038"/>
      </w:tblGrid>
      <w:tr w:rsidR="003B4E23" w:rsidRPr="007B7221" w14:paraId="46DEF889" w14:textId="77777777" w:rsidTr="003B4E23">
        <w:tc>
          <w:tcPr>
            <w:tcW w:w="2538" w:type="dxa"/>
          </w:tcPr>
          <w:p w14:paraId="7E091CAC" w14:textId="77777777" w:rsidR="003B4E23" w:rsidRDefault="003B4E23" w:rsidP="003B4E23">
            <w:pPr>
              <w:pStyle w:val="Textoindependiente"/>
              <w:jc w:val="right"/>
              <w:rPr>
                <w:lang w:val="es-DO"/>
              </w:rPr>
            </w:pPr>
            <w:r>
              <w:rPr>
                <w:lang w:val="es-DO"/>
              </w:rPr>
              <w:t>Autores:</w:t>
            </w:r>
          </w:p>
        </w:tc>
        <w:tc>
          <w:tcPr>
            <w:tcW w:w="7038" w:type="dxa"/>
          </w:tcPr>
          <w:p w14:paraId="3E9DEC05" w14:textId="0CE7C415" w:rsidR="003B4E23" w:rsidRDefault="008E6EA0" w:rsidP="003B4E23">
            <w:pPr>
              <w:rPr>
                <w:lang w:val="es-DO"/>
              </w:rPr>
            </w:pPr>
            <w:r>
              <w:rPr>
                <w:lang w:val="es-DO"/>
              </w:rPr>
              <w:t>Francisco Suero Nin (2010-6930</w:t>
            </w:r>
            <w:r w:rsidR="00E645E8">
              <w:rPr>
                <w:lang w:val="es-DO"/>
              </w:rPr>
              <w:t>)</w:t>
            </w:r>
          </w:p>
          <w:p w14:paraId="4B744745" w14:textId="77777777" w:rsidR="00E645E8" w:rsidRDefault="00E645E8" w:rsidP="003B4E23">
            <w:pPr>
              <w:rPr>
                <w:lang w:val="es-DO"/>
              </w:rPr>
            </w:pPr>
            <w:r>
              <w:rPr>
                <w:lang w:val="es-DO"/>
              </w:rPr>
              <w:t>Hector Rafael Aristy (2011-5972)</w:t>
            </w:r>
          </w:p>
        </w:tc>
      </w:tr>
    </w:tbl>
    <w:p w14:paraId="72F16AC5" w14:textId="77777777" w:rsidR="003B4E23" w:rsidRDefault="003B4E23" w:rsidP="003B4E23">
      <w:pPr>
        <w:rPr>
          <w:lang w:val="es-DO"/>
        </w:rPr>
      </w:pPr>
    </w:p>
    <w:p w14:paraId="329A00F4" w14:textId="77777777" w:rsidR="003B4E23" w:rsidRDefault="003B4E23" w:rsidP="003B4E23">
      <w:pPr>
        <w:rPr>
          <w:lang w:val="es-DO"/>
        </w:rPr>
      </w:pPr>
    </w:p>
    <w:p w14:paraId="59234E01" w14:textId="77777777" w:rsidR="003B4E23" w:rsidRDefault="003B4E23" w:rsidP="003B4E23">
      <w:pPr>
        <w:rPr>
          <w:lang w:val="es-DO"/>
        </w:rPr>
      </w:pPr>
    </w:p>
    <w:p w14:paraId="3A747380" w14:textId="77777777" w:rsidR="003B4E23" w:rsidRDefault="003B4E23" w:rsidP="003B4E23">
      <w:pPr>
        <w:rPr>
          <w:lang w:val="es-DO"/>
        </w:rPr>
      </w:pPr>
    </w:p>
    <w:p w14:paraId="207FC800" w14:textId="77777777" w:rsidR="003B4E23" w:rsidRDefault="003B4E23" w:rsidP="003B4E23">
      <w:pPr>
        <w:rPr>
          <w:lang w:val="es-DO"/>
        </w:rPr>
      </w:pPr>
    </w:p>
    <w:p w14:paraId="61285AF3" w14:textId="77777777" w:rsidR="003B4E23" w:rsidRDefault="003B4E23" w:rsidP="003B4E23">
      <w:pPr>
        <w:rPr>
          <w:lang w:val="es-DO"/>
        </w:rPr>
      </w:pPr>
    </w:p>
    <w:p w14:paraId="643609E5" w14:textId="77777777" w:rsidR="003B4E23" w:rsidRDefault="003B4E23" w:rsidP="003B4E23">
      <w:pPr>
        <w:rPr>
          <w:lang w:val="es-DO"/>
        </w:rPr>
      </w:pPr>
    </w:p>
    <w:p w14:paraId="08268C6F" w14:textId="77777777" w:rsidR="003B4E23" w:rsidRDefault="003B4E23" w:rsidP="003B4E23">
      <w:pPr>
        <w:rPr>
          <w:lang w:val="es-DO"/>
        </w:rPr>
      </w:pPr>
    </w:p>
    <w:p w14:paraId="49E62390" w14:textId="77777777" w:rsidR="003B4E23" w:rsidRDefault="003B4E23" w:rsidP="003B4E23">
      <w:pPr>
        <w:rPr>
          <w:lang w:val="es-DO"/>
        </w:rPr>
      </w:pPr>
    </w:p>
    <w:p w14:paraId="1CEF2FB8" w14:textId="77777777" w:rsidR="003B4E23" w:rsidRDefault="003B4E23" w:rsidP="003B4E23">
      <w:pPr>
        <w:rPr>
          <w:lang w:val="es-DO"/>
        </w:rPr>
      </w:pPr>
    </w:p>
    <w:p w14:paraId="1F06689B" w14:textId="77777777" w:rsidR="003B4E23" w:rsidRDefault="003B4E23" w:rsidP="003B4E23">
      <w:pPr>
        <w:rPr>
          <w:lang w:val="es-DO"/>
        </w:rPr>
      </w:pPr>
    </w:p>
    <w:p w14:paraId="53E7D614" w14:textId="77777777" w:rsidR="003B4E23" w:rsidRDefault="003B4E23" w:rsidP="003B4E23">
      <w:pPr>
        <w:rPr>
          <w:lang w:val="es-DO"/>
        </w:rPr>
      </w:pPr>
    </w:p>
    <w:p w14:paraId="000C99F5" w14:textId="77777777" w:rsidR="003B4E23" w:rsidRDefault="003B4E23" w:rsidP="003B4E23">
      <w:pPr>
        <w:rPr>
          <w:lang w:val="es-DO"/>
        </w:rPr>
      </w:pPr>
    </w:p>
    <w:p w14:paraId="7E7AF390" w14:textId="77777777" w:rsidR="003B4E23" w:rsidRDefault="003B4E23" w:rsidP="00E645E8">
      <w:pPr>
        <w:rPr>
          <w:lang w:val="es-DO"/>
        </w:rPr>
      </w:pPr>
    </w:p>
    <w:p w14:paraId="4DDED7EB" w14:textId="77777777" w:rsidR="003B4E23" w:rsidRDefault="003B4E23" w:rsidP="003B4E23">
      <w:pPr>
        <w:rPr>
          <w:lang w:val="es-DO"/>
        </w:rPr>
      </w:pPr>
      <w:r>
        <w:rPr>
          <w:lang w:val="es-DO"/>
        </w:rPr>
        <w:br w:type="page"/>
      </w:r>
    </w:p>
    <w:p w14:paraId="790E3C8B" w14:textId="77777777" w:rsidR="003B4E23" w:rsidRDefault="00767B52" w:rsidP="00767B52">
      <w:pPr>
        <w:pStyle w:val="Ttulo1"/>
        <w:rPr>
          <w:lang w:val="es-DO"/>
        </w:rPr>
      </w:pPr>
      <w:r>
        <w:rPr>
          <w:lang w:val="es-DO"/>
        </w:rPr>
        <w:lastRenderedPageBreak/>
        <w:t>Introducción</w:t>
      </w:r>
    </w:p>
    <w:p w14:paraId="32358919" w14:textId="77777777" w:rsidR="00767B52" w:rsidRDefault="00E645E8" w:rsidP="0021490D">
      <w:pPr>
        <w:pStyle w:val="Textoindependiente"/>
        <w:rPr>
          <w:lang w:val="es-DO"/>
        </w:rPr>
      </w:pPr>
      <w:bookmarkStart w:id="0" w:name="_GoBack"/>
      <w:bookmarkEnd w:id="0"/>
      <w:r>
        <w:rPr>
          <w:lang w:val="es-DO"/>
        </w:rPr>
        <w:t xml:space="preserve">Para poder empezar a redactar las ventajas y desventajas de cada herramienta para la elaboración de una driver primero debemos tener claro el concepto de ellos. WDK (Windows Driver Framework) </w:t>
      </w:r>
      <w:r w:rsidRPr="00E645E8">
        <w:rPr>
          <w:lang w:val="es-DO"/>
        </w:rPr>
        <w:t xml:space="preserve">es un conjunto de bibliotecas que se pueden utilizar para desarrollar controladores de dispositivos que son </w:t>
      </w:r>
      <w:r>
        <w:rPr>
          <w:lang w:val="es-DO"/>
        </w:rPr>
        <w:t xml:space="preserve">capaces de intercambiar información </w:t>
      </w:r>
      <w:r w:rsidRPr="00E645E8">
        <w:rPr>
          <w:lang w:val="es-DO"/>
        </w:rPr>
        <w:t xml:space="preserve">con </w:t>
      </w:r>
      <w:r w:rsidR="00F02385">
        <w:rPr>
          <w:lang w:val="es-DO"/>
        </w:rPr>
        <w:t>el sistema operativo y a la vez poder utilizar esa información que es intercambiada</w:t>
      </w:r>
      <w:r w:rsidRPr="00E645E8">
        <w:rPr>
          <w:lang w:val="es-DO"/>
        </w:rPr>
        <w:t>.</w:t>
      </w:r>
      <w:r w:rsidR="00F02385">
        <w:rPr>
          <w:lang w:val="es-DO"/>
        </w:rPr>
        <w:t xml:space="preserve">  UMDF</w:t>
      </w:r>
      <w:r w:rsidR="0022229F">
        <w:rPr>
          <w:lang w:val="es-DO"/>
        </w:rPr>
        <w:t xml:space="preserve"> </w:t>
      </w:r>
      <w:r w:rsidR="00F02385">
        <w:rPr>
          <w:lang w:val="es-DO"/>
        </w:rPr>
        <w:t xml:space="preserve">(User-Mode Driver Framework) Es una de librería que trae la WDK para poder desarrollar un driver, esta librería permite trabajar driver de dispositivos que se conectan a través de un cable al ordenador, </w:t>
      </w:r>
      <w:r w:rsidR="0022229F">
        <w:rPr>
          <w:lang w:val="es-DO"/>
        </w:rPr>
        <w:t xml:space="preserve">como es en nivel de usuario este agrega una capa extras para que </w:t>
      </w:r>
      <w:r w:rsidR="00F02385">
        <w:rPr>
          <w:lang w:val="es-DO"/>
        </w:rPr>
        <w:t xml:space="preserve"> </w:t>
      </w:r>
      <w:r w:rsidR="0022229F">
        <w:rPr>
          <w:lang w:val="es-DO"/>
        </w:rPr>
        <w:t xml:space="preserve">en caso de que ocurra un error en el driver permita a través de ella evitar un error que afecte al sistema operativo y por ultimo estaría el </w:t>
      </w:r>
      <w:r w:rsidR="006B1977">
        <w:rPr>
          <w:lang w:val="es-DO"/>
        </w:rPr>
        <w:t>KMDF(Kernel-Mode Driver Framework) que es él trabaja arriba de la base construida por WDM(Window driver model), es decir, que trabaja con las interacciones del I/O , redes, entre otras.</w:t>
      </w:r>
    </w:p>
    <w:p w14:paraId="4AD94D70" w14:textId="77777777" w:rsidR="00767B52" w:rsidRDefault="00767B52" w:rsidP="0021490D">
      <w:pPr>
        <w:pStyle w:val="Textoindependiente"/>
        <w:rPr>
          <w:lang w:val="es-DO"/>
        </w:rPr>
      </w:pPr>
    </w:p>
    <w:p w14:paraId="0D7C94DC" w14:textId="77777777" w:rsidR="00767B52" w:rsidRPr="004E1EC4" w:rsidRDefault="00767B52" w:rsidP="00767B52">
      <w:pPr>
        <w:pStyle w:val="Ttulo1"/>
      </w:pPr>
      <w:r w:rsidRPr="004E1EC4">
        <w:t>Alternativas</w:t>
      </w:r>
    </w:p>
    <w:p w14:paraId="7F678739" w14:textId="77777777" w:rsidR="00767B52" w:rsidRPr="004E1EC4" w:rsidRDefault="00767B52" w:rsidP="0021490D">
      <w:pPr>
        <w:pStyle w:val="Textoindependiente"/>
      </w:pPr>
    </w:p>
    <w:p w14:paraId="41BB849A" w14:textId="77777777" w:rsidR="00767B52" w:rsidRPr="004E1EC4" w:rsidRDefault="00767B52" w:rsidP="0021490D">
      <w:pPr>
        <w:pStyle w:val="Textoindependiente"/>
      </w:pPr>
    </w:p>
    <w:p w14:paraId="51DADB31" w14:textId="77777777" w:rsidR="00767B52" w:rsidRPr="004E1EC4" w:rsidRDefault="00767B52" w:rsidP="00767B52">
      <w:pPr>
        <w:pStyle w:val="Ttulo2"/>
        <w:rPr>
          <w:lang w:val="en-US"/>
        </w:rPr>
      </w:pPr>
      <w:r w:rsidRPr="004E1EC4">
        <w:rPr>
          <w:lang w:val="en-US"/>
        </w:rPr>
        <w:t>Empleando Windows Driver Framework (WDK)</w:t>
      </w:r>
    </w:p>
    <w:p w14:paraId="5417B912" w14:textId="77777777" w:rsidR="00767B52" w:rsidRPr="004E1EC4" w:rsidRDefault="00767B52" w:rsidP="0021490D">
      <w:pPr>
        <w:pStyle w:val="Textoindependiente"/>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410"/>
      </w:tblGrid>
      <w:tr w:rsidR="00767B52" w:rsidRPr="0021490D" w14:paraId="33347A53" w14:textId="77777777" w:rsidTr="0021490D">
        <w:tc>
          <w:tcPr>
            <w:tcW w:w="4338" w:type="dxa"/>
          </w:tcPr>
          <w:p w14:paraId="2D23D250" w14:textId="77777777" w:rsidR="00767B52" w:rsidRPr="0021490D" w:rsidRDefault="0021490D" w:rsidP="0021490D">
            <w:pPr>
              <w:pStyle w:val="Textoindependiente"/>
              <w:jc w:val="center"/>
              <w:rPr>
                <w:b/>
                <w:lang w:val="es-DO"/>
              </w:rPr>
            </w:pPr>
            <w:r w:rsidRPr="0021490D">
              <w:rPr>
                <w:b/>
                <w:lang w:val="es-DO"/>
              </w:rPr>
              <w:t>Ventajas</w:t>
            </w:r>
          </w:p>
        </w:tc>
        <w:tc>
          <w:tcPr>
            <w:tcW w:w="4410" w:type="dxa"/>
          </w:tcPr>
          <w:p w14:paraId="52481AAF" w14:textId="77777777" w:rsidR="00767B52" w:rsidRPr="0021490D" w:rsidRDefault="0021490D" w:rsidP="0021490D">
            <w:pPr>
              <w:pStyle w:val="Textoindependiente"/>
              <w:jc w:val="center"/>
              <w:rPr>
                <w:b/>
                <w:lang w:val="es-DO"/>
              </w:rPr>
            </w:pPr>
            <w:r w:rsidRPr="0021490D">
              <w:rPr>
                <w:b/>
                <w:lang w:val="es-DO"/>
              </w:rPr>
              <w:t>Desventajas</w:t>
            </w:r>
          </w:p>
        </w:tc>
      </w:tr>
      <w:tr w:rsidR="00767B52" w:rsidRPr="007B7221" w14:paraId="64AE48BC" w14:textId="77777777" w:rsidTr="0021490D">
        <w:tc>
          <w:tcPr>
            <w:tcW w:w="4338" w:type="dxa"/>
          </w:tcPr>
          <w:p w14:paraId="2DC8D70F" w14:textId="0CEF3185" w:rsidR="00767B52" w:rsidRDefault="00293366" w:rsidP="0021490D">
            <w:pPr>
              <w:pStyle w:val="Textoindependiente"/>
              <w:rPr>
                <w:lang w:val="es-DO"/>
              </w:rPr>
            </w:pPr>
            <w:r>
              <w:rPr>
                <w:lang w:val="es-DO"/>
              </w:rPr>
              <w:t>Pueden hacer un hibrido de UMDF y KMDF para la realización de un driver.</w:t>
            </w:r>
          </w:p>
          <w:p w14:paraId="50535E8B" w14:textId="77777777" w:rsidR="00293366" w:rsidRDefault="00293366" w:rsidP="0021490D">
            <w:pPr>
              <w:pStyle w:val="Textoindependiente"/>
              <w:rPr>
                <w:lang w:val="es-DO"/>
              </w:rPr>
            </w:pPr>
            <w:r>
              <w:rPr>
                <w:lang w:val="es-DO"/>
              </w:rPr>
              <w:t>Las librerías permiten un enfoque directo en el driver sin tener que está preocupado acerca de cómo acceder a los registros, privilegios de usuarios, Device Manager, etc.</w:t>
            </w:r>
          </w:p>
          <w:p w14:paraId="7F459851" w14:textId="7FDBC138" w:rsidR="003F4993" w:rsidRDefault="003F4993" w:rsidP="0021490D">
            <w:pPr>
              <w:pStyle w:val="Textoindependiente"/>
              <w:rPr>
                <w:lang w:val="es-DO"/>
              </w:rPr>
            </w:pPr>
            <w:r>
              <w:rPr>
                <w:lang w:val="es-DO"/>
              </w:rPr>
              <w:t>No se limita a dispositivo básico del ordenador, pueden hasta crearse driver para un raspberry.</w:t>
            </w:r>
          </w:p>
        </w:tc>
        <w:tc>
          <w:tcPr>
            <w:tcW w:w="4410" w:type="dxa"/>
          </w:tcPr>
          <w:p w14:paraId="2BF15749" w14:textId="54CFD9B6" w:rsidR="00767B52" w:rsidRDefault="003F4993" w:rsidP="0021490D">
            <w:pPr>
              <w:pStyle w:val="Textoindependiente"/>
              <w:rPr>
                <w:lang w:val="es-DO"/>
              </w:rPr>
            </w:pPr>
            <w:r>
              <w:rPr>
                <w:lang w:val="es-DO"/>
              </w:rPr>
              <w:t>Una de las pocas cosas que veo es que solo puede ser utilizado para Windows.</w:t>
            </w:r>
          </w:p>
        </w:tc>
      </w:tr>
      <w:tr w:rsidR="00293366" w:rsidRPr="007B7221" w14:paraId="0B334F83" w14:textId="77777777" w:rsidTr="0021490D">
        <w:tc>
          <w:tcPr>
            <w:tcW w:w="4338" w:type="dxa"/>
          </w:tcPr>
          <w:p w14:paraId="3E632313" w14:textId="77777777" w:rsidR="00293366" w:rsidRDefault="00293366" w:rsidP="0021490D">
            <w:pPr>
              <w:pStyle w:val="Textoindependiente"/>
              <w:rPr>
                <w:lang w:val="es-DO"/>
              </w:rPr>
            </w:pPr>
          </w:p>
        </w:tc>
        <w:tc>
          <w:tcPr>
            <w:tcW w:w="4410" w:type="dxa"/>
          </w:tcPr>
          <w:p w14:paraId="7C45574E" w14:textId="77777777" w:rsidR="00293366" w:rsidRDefault="00293366" w:rsidP="0021490D">
            <w:pPr>
              <w:pStyle w:val="Textoindependiente"/>
              <w:rPr>
                <w:lang w:val="es-DO"/>
              </w:rPr>
            </w:pPr>
          </w:p>
        </w:tc>
      </w:tr>
    </w:tbl>
    <w:p w14:paraId="0D293D80" w14:textId="77777777" w:rsidR="00767B52" w:rsidRDefault="00767B52" w:rsidP="0021490D">
      <w:pPr>
        <w:pStyle w:val="Textoindependiente"/>
        <w:rPr>
          <w:lang w:val="es-DO"/>
        </w:rPr>
      </w:pPr>
    </w:p>
    <w:p w14:paraId="02290BE1" w14:textId="77777777" w:rsidR="0021490D" w:rsidRDefault="0021490D" w:rsidP="0021490D">
      <w:pPr>
        <w:pStyle w:val="Ttulo3"/>
      </w:pPr>
      <w:r w:rsidRPr="00DC3260">
        <w:t>Empleando</w:t>
      </w:r>
      <w:r>
        <w:t xml:space="preserve"> </w:t>
      </w:r>
      <w:r w:rsidRPr="0021490D">
        <w:t>User-Mode Driver Framework (UMDF)</w:t>
      </w:r>
    </w:p>
    <w:p w14:paraId="7BB968F0" w14:textId="77777777" w:rsidR="0021490D" w:rsidRDefault="0021490D" w:rsidP="0021490D">
      <w:pPr>
        <w:pStyle w:val="Textoindependiente"/>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410"/>
      </w:tblGrid>
      <w:tr w:rsidR="0021490D" w:rsidRPr="0021490D" w14:paraId="067D6B87" w14:textId="77777777" w:rsidTr="00DF0AE3">
        <w:tc>
          <w:tcPr>
            <w:tcW w:w="4338" w:type="dxa"/>
          </w:tcPr>
          <w:p w14:paraId="12FBB3DB" w14:textId="77777777" w:rsidR="0021490D" w:rsidRPr="0021490D" w:rsidRDefault="0021490D" w:rsidP="00DF0AE3">
            <w:pPr>
              <w:pStyle w:val="Textoindependiente"/>
              <w:jc w:val="center"/>
              <w:rPr>
                <w:b/>
                <w:lang w:val="es-DO"/>
              </w:rPr>
            </w:pPr>
            <w:r w:rsidRPr="0021490D">
              <w:rPr>
                <w:b/>
                <w:lang w:val="es-DO"/>
              </w:rPr>
              <w:t>Ventajas</w:t>
            </w:r>
          </w:p>
        </w:tc>
        <w:tc>
          <w:tcPr>
            <w:tcW w:w="4410" w:type="dxa"/>
          </w:tcPr>
          <w:p w14:paraId="5D2F9BEB" w14:textId="77777777" w:rsidR="0021490D" w:rsidRPr="0021490D" w:rsidRDefault="0021490D" w:rsidP="00DF0AE3">
            <w:pPr>
              <w:pStyle w:val="Textoindependiente"/>
              <w:jc w:val="center"/>
              <w:rPr>
                <w:b/>
                <w:lang w:val="es-DO"/>
              </w:rPr>
            </w:pPr>
            <w:r w:rsidRPr="0021490D">
              <w:rPr>
                <w:b/>
                <w:lang w:val="es-DO"/>
              </w:rPr>
              <w:t>Desventajas</w:t>
            </w:r>
          </w:p>
        </w:tc>
      </w:tr>
      <w:tr w:rsidR="0021490D" w:rsidRPr="0098071C" w14:paraId="304F9B46" w14:textId="77777777" w:rsidTr="00DF0AE3">
        <w:tc>
          <w:tcPr>
            <w:tcW w:w="4338" w:type="dxa"/>
          </w:tcPr>
          <w:p w14:paraId="501718A3" w14:textId="6AD769E8" w:rsidR="008E6EA0" w:rsidRDefault="008E6EA0" w:rsidP="008E6EA0">
            <w:pPr>
              <w:rPr>
                <w:rFonts w:ascii="Times New Roman" w:eastAsia="Times New Roman" w:hAnsi="Times New Roman"/>
                <w:lang w:val="es-ES"/>
              </w:rPr>
            </w:pPr>
            <w:r w:rsidRPr="008E6EA0">
              <w:rPr>
                <w:rFonts w:ascii="Times New Roman" w:eastAsia="Times New Roman" w:hAnsi="Times New Roman"/>
                <w:lang w:val="es-DO"/>
              </w:rPr>
              <w:t>S</w:t>
            </w:r>
            <w:r w:rsidRPr="008E6EA0">
              <w:rPr>
                <w:rFonts w:ascii="Times New Roman" w:eastAsia="Times New Roman" w:hAnsi="Times New Roman"/>
                <w:lang w:val="es-ES"/>
              </w:rPr>
              <w:t xml:space="preserve">ólo tienen acceso al espacio de </w:t>
            </w:r>
            <w:r w:rsidRPr="008E6EA0">
              <w:rPr>
                <w:rFonts w:ascii="Times New Roman" w:eastAsia="Times New Roman" w:hAnsi="Times New Roman"/>
                <w:lang w:val="es-ES"/>
              </w:rPr>
              <w:lastRenderedPageBreak/>
              <w:t>direcciones del proceso en que se ejecutan.</w:t>
            </w:r>
            <w:r w:rsidR="0098071C">
              <w:rPr>
                <w:rFonts w:ascii="Times New Roman" w:eastAsia="Times New Roman" w:hAnsi="Times New Roman"/>
                <w:lang w:val="es-ES"/>
              </w:rPr>
              <w:br/>
            </w:r>
            <w:r w:rsidR="0098071C">
              <w:rPr>
                <w:rFonts w:ascii="Times New Roman" w:eastAsia="Times New Roman" w:hAnsi="Times New Roman"/>
                <w:lang w:val="es-ES"/>
              </w:rPr>
              <w:br/>
              <w:t>L</w:t>
            </w:r>
            <w:r>
              <w:rPr>
                <w:rFonts w:ascii="Times New Roman" w:eastAsia="Times New Roman" w:hAnsi="Times New Roman"/>
                <w:lang w:val="es-ES"/>
              </w:rPr>
              <w:t xml:space="preserve">os </w:t>
            </w:r>
            <w:r w:rsidRPr="008E6EA0">
              <w:rPr>
                <w:rFonts w:ascii="Times New Roman" w:eastAsia="Times New Roman" w:hAnsi="Times New Roman"/>
                <w:lang w:val="es-ES"/>
              </w:rPr>
              <w:t>UMDF se ejecutan con la cuenta de servicio local, tienen un acceso limitado a los datos de un usuario o para los archivos del sistema.</w:t>
            </w:r>
          </w:p>
          <w:p w14:paraId="6F725070" w14:textId="0F84D91E" w:rsidR="008E6EA0" w:rsidRDefault="008E6EA0" w:rsidP="008E6EA0">
            <w:pPr>
              <w:rPr>
                <w:rFonts w:ascii="Times New Roman" w:eastAsia="Times New Roman" w:hAnsi="Times New Roman"/>
                <w:lang w:val="es-ES"/>
              </w:rPr>
            </w:pPr>
            <w:r w:rsidRPr="008E6EA0">
              <w:rPr>
                <w:rFonts w:ascii="Times New Roman" w:eastAsia="Times New Roman" w:hAnsi="Times New Roman"/>
                <w:lang w:val="es-ES"/>
              </w:rPr>
              <w:br/>
            </w:r>
            <w:r>
              <w:rPr>
                <w:rFonts w:ascii="Times New Roman" w:eastAsia="Times New Roman" w:hAnsi="Times New Roman"/>
                <w:lang w:val="es-ES"/>
              </w:rPr>
              <w:t>UMDF</w:t>
            </w:r>
            <w:r w:rsidRPr="008E6EA0">
              <w:rPr>
                <w:rFonts w:ascii="Times New Roman" w:eastAsia="Times New Roman" w:hAnsi="Times New Roman"/>
                <w:lang w:val="es-ES"/>
              </w:rPr>
              <w:t xml:space="preserve"> operan en un entorno mucho más simple que los controladores en modo kernel.</w:t>
            </w:r>
          </w:p>
          <w:p w14:paraId="768A1442" w14:textId="77777777" w:rsidR="008E6EA0" w:rsidRDefault="008E6EA0" w:rsidP="008E6EA0">
            <w:pPr>
              <w:rPr>
                <w:rFonts w:ascii="Times New Roman" w:eastAsia="Times New Roman" w:hAnsi="Times New Roman"/>
                <w:lang w:val="es-ES"/>
              </w:rPr>
            </w:pPr>
          </w:p>
          <w:p w14:paraId="4E23FD34" w14:textId="27C87877" w:rsidR="008E6EA0" w:rsidRPr="008E6EA0" w:rsidRDefault="002D137A" w:rsidP="008E6EA0">
            <w:pPr>
              <w:rPr>
                <w:rFonts w:ascii="Times New Roman" w:eastAsia="Times New Roman" w:hAnsi="Times New Roman"/>
                <w:lang w:val="es-DO"/>
              </w:rPr>
            </w:pPr>
            <w:r>
              <w:rPr>
                <w:rFonts w:ascii="Times New Roman" w:eastAsia="Times New Roman" w:hAnsi="Times New Roman"/>
                <w:lang w:val="es-ES"/>
              </w:rPr>
              <w:t xml:space="preserve">Los UMDF </w:t>
            </w:r>
            <w:r w:rsidR="008E6EA0" w:rsidRPr="008E6EA0">
              <w:rPr>
                <w:rFonts w:ascii="Times New Roman" w:eastAsia="Times New Roman" w:hAnsi="Times New Roman"/>
                <w:lang w:val="es-ES"/>
              </w:rPr>
              <w:t>siempre se ejecutan en un hilo diferente al proceso solicitante y siempre pueden tener fallos de página.</w:t>
            </w:r>
          </w:p>
          <w:p w14:paraId="1492D5C4" w14:textId="77777777" w:rsidR="0021490D" w:rsidRDefault="0021490D" w:rsidP="00DF0AE3">
            <w:pPr>
              <w:pStyle w:val="Textoindependiente"/>
              <w:rPr>
                <w:lang w:val="es-DO"/>
              </w:rPr>
            </w:pPr>
          </w:p>
        </w:tc>
        <w:tc>
          <w:tcPr>
            <w:tcW w:w="4410" w:type="dxa"/>
          </w:tcPr>
          <w:p w14:paraId="6E6AAE47" w14:textId="77777777" w:rsidR="0098071C" w:rsidRDefault="0098071C" w:rsidP="0098071C">
            <w:pPr>
              <w:rPr>
                <w:lang w:val="es-DO"/>
              </w:rPr>
            </w:pPr>
            <w:r>
              <w:rPr>
                <w:lang w:val="es-DO"/>
              </w:rPr>
              <w:lastRenderedPageBreak/>
              <w:t xml:space="preserve">No tiene acceso a ninguna de la siguiente </w:t>
            </w:r>
            <w:r>
              <w:rPr>
                <w:lang w:val="es-DO"/>
              </w:rPr>
              <w:lastRenderedPageBreak/>
              <w:t xml:space="preserve">funciones: </w:t>
            </w:r>
          </w:p>
          <w:p w14:paraId="3A2E4914" w14:textId="77777777" w:rsidR="0098071C" w:rsidRDefault="0098071C" w:rsidP="0098071C">
            <w:pPr>
              <w:rPr>
                <w:lang w:val="es-DO"/>
              </w:rPr>
            </w:pPr>
          </w:p>
          <w:p w14:paraId="45136695" w14:textId="1C75CDF3" w:rsidR="0098071C" w:rsidRPr="0098071C" w:rsidRDefault="0098071C" w:rsidP="0098071C">
            <w:pPr>
              <w:pStyle w:val="Prrafodelista"/>
              <w:numPr>
                <w:ilvl w:val="0"/>
                <w:numId w:val="11"/>
              </w:numPr>
              <w:rPr>
                <w:rFonts w:ascii="Times New Roman" w:eastAsia="Times New Roman" w:hAnsi="Times New Roman"/>
                <w:lang w:val="es-DO"/>
              </w:rPr>
            </w:pPr>
            <w:r w:rsidRPr="0098071C">
              <w:rPr>
                <w:rFonts w:ascii="Times New Roman" w:eastAsia="Times New Roman" w:hAnsi="Times New Roman"/>
                <w:lang w:val="es-ES"/>
              </w:rPr>
              <w:t>acceso directo a memoria (DMA)</w:t>
            </w:r>
          </w:p>
          <w:p w14:paraId="2A8FAA56" w14:textId="70F57952" w:rsidR="0098071C" w:rsidRPr="0098071C" w:rsidRDefault="0098071C" w:rsidP="0098071C">
            <w:pPr>
              <w:pStyle w:val="Prrafodelista"/>
              <w:numPr>
                <w:ilvl w:val="0"/>
                <w:numId w:val="11"/>
              </w:numPr>
              <w:rPr>
                <w:rFonts w:ascii="Times New Roman" w:eastAsia="Times New Roman" w:hAnsi="Times New Roman"/>
                <w:lang w:val="es-DO"/>
              </w:rPr>
            </w:pPr>
            <w:r>
              <w:t>Bus enumeration</w:t>
            </w:r>
          </w:p>
          <w:p w14:paraId="143C28BE" w14:textId="284B9C64" w:rsidR="0098071C" w:rsidRPr="0098071C" w:rsidRDefault="0098071C" w:rsidP="0098071C">
            <w:pPr>
              <w:pStyle w:val="Prrafodelista"/>
              <w:numPr>
                <w:ilvl w:val="0"/>
                <w:numId w:val="11"/>
              </w:numPr>
              <w:rPr>
                <w:rFonts w:ascii="Times New Roman" w:eastAsia="Times New Roman" w:hAnsi="Times New Roman"/>
                <w:lang w:val="es-DO"/>
              </w:rPr>
            </w:pPr>
            <w:r>
              <w:t>Access to WDM objects</w:t>
            </w:r>
          </w:p>
          <w:p w14:paraId="77BB720E" w14:textId="37FE6FE8" w:rsidR="0098071C" w:rsidRPr="0098071C" w:rsidRDefault="0098071C" w:rsidP="0098071C">
            <w:pPr>
              <w:pStyle w:val="Prrafodelista"/>
              <w:numPr>
                <w:ilvl w:val="0"/>
                <w:numId w:val="11"/>
              </w:numPr>
              <w:rPr>
                <w:rFonts w:ascii="Times New Roman" w:eastAsia="Times New Roman" w:hAnsi="Times New Roman"/>
              </w:rPr>
            </w:pPr>
            <w:r>
              <w:t>Neither Buffered Nor Direct I/O</w:t>
            </w:r>
          </w:p>
          <w:p w14:paraId="3717F611" w14:textId="22DA1AE0" w:rsidR="0098071C" w:rsidRPr="0098071C" w:rsidRDefault="0098071C" w:rsidP="0098071C">
            <w:pPr>
              <w:pStyle w:val="Prrafodelista"/>
              <w:numPr>
                <w:ilvl w:val="0"/>
                <w:numId w:val="11"/>
              </w:numPr>
              <w:rPr>
                <w:rFonts w:ascii="Times New Roman" w:eastAsia="Times New Roman" w:hAnsi="Times New Roman"/>
              </w:rPr>
            </w:pPr>
            <w:r>
              <w:t>Internal device control requests (IOCTLs)</w:t>
            </w:r>
          </w:p>
          <w:p w14:paraId="2445CF94" w14:textId="704A5BE9" w:rsidR="0098071C" w:rsidRPr="0098071C" w:rsidRDefault="0098071C" w:rsidP="0098071C">
            <w:pPr>
              <w:pStyle w:val="Prrafodelista"/>
              <w:numPr>
                <w:ilvl w:val="0"/>
                <w:numId w:val="11"/>
              </w:numPr>
              <w:rPr>
                <w:rFonts w:ascii="Times New Roman" w:eastAsia="Times New Roman" w:hAnsi="Times New Roman"/>
              </w:rPr>
            </w:pPr>
            <w:r>
              <w:t>Remove lock opt-in for I/O requests</w:t>
            </w:r>
          </w:p>
          <w:p w14:paraId="601F6AC3" w14:textId="62B23548" w:rsidR="0021490D" w:rsidRPr="0098071C" w:rsidRDefault="0021490D" w:rsidP="00DF0AE3">
            <w:pPr>
              <w:pStyle w:val="Textoindependiente"/>
            </w:pPr>
          </w:p>
        </w:tc>
      </w:tr>
    </w:tbl>
    <w:p w14:paraId="79049D80" w14:textId="0DACD32E" w:rsidR="0021490D" w:rsidRPr="0098071C" w:rsidRDefault="0021490D" w:rsidP="0021490D">
      <w:pPr>
        <w:pStyle w:val="Textoindependiente"/>
      </w:pPr>
    </w:p>
    <w:p w14:paraId="411B25DF" w14:textId="77777777" w:rsidR="0021490D" w:rsidRPr="0098071C" w:rsidRDefault="0021490D" w:rsidP="0021490D">
      <w:pPr>
        <w:pStyle w:val="Textoindependiente"/>
      </w:pPr>
    </w:p>
    <w:p w14:paraId="4988A4EB" w14:textId="77777777" w:rsidR="0021490D" w:rsidRDefault="0021490D" w:rsidP="0021490D">
      <w:pPr>
        <w:pStyle w:val="Ttulo3"/>
      </w:pPr>
      <w:r w:rsidRPr="00DC3260">
        <w:t>Empleando</w:t>
      </w:r>
      <w:r w:rsidR="003018BB">
        <w:t xml:space="preserve"> Kernel-Mode Driver Framework (K</w:t>
      </w:r>
      <w:r w:rsidRPr="0021490D">
        <w:t>MDF)</w:t>
      </w:r>
    </w:p>
    <w:p w14:paraId="1A2B9B19" w14:textId="77777777" w:rsidR="0021490D" w:rsidRDefault="0021490D" w:rsidP="0021490D">
      <w:pPr>
        <w:pStyle w:val="Textoindependiente"/>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410"/>
      </w:tblGrid>
      <w:tr w:rsidR="0021490D" w:rsidRPr="0021490D" w14:paraId="685D5A47" w14:textId="77777777" w:rsidTr="00DF0AE3">
        <w:tc>
          <w:tcPr>
            <w:tcW w:w="4338" w:type="dxa"/>
          </w:tcPr>
          <w:p w14:paraId="15E9CBC0" w14:textId="77777777" w:rsidR="0021490D" w:rsidRPr="0021490D" w:rsidRDefault="0021490D" w:rsidP="00DF0AE3">
            <w:pPr>
              <w:pStyle w:val="Textoindependiente"/>
              <w:jc w:val="center"/>
              <w:rPr>
                <w:b/>
                <w:lang w:val="es-DO"/>
              </w:rPr>
            </w:pPr>
            <w:r w:rsidRPr="0021490D">
              <w:rPr>
                <w:b/>
                <w:lang w:val="es-DO"/>
              </w:rPr>
              <w:t>Ventajas</w:t>
            </w:r>
          </w:p>
        </w:tc>
        <w:tc>
          <w:tcPr>
            <w:tcW w:w="4410" w:type="dxa"/>
          </w:tcPr>
          <w:p w14:paraId="453A4B08" w14:textId="77777777" w:rsidR="0021490D" w:rsidRPr="0021490D" w:rsidRDefault="0021490D" w:rsidP="00DF0AE3">
            <w:pPr>
              <w:pStyle w:val="Textoindependiente"/>
              <w:jc w:val="center"/>
              <w:rPr>
                <w:b/>
                <w:lang w:val="es-DO"/>
              </w:rPr>
            </w:pPr>
            <w:r w:rsidRPr="0021490D">
              <w:rPr>
                <w:b/>
                <w:lang w:val="es-DO"/>
              </w:rPr>
              <w:t>Desventajas</w:t>
            </w:r>
          </w:p>
        </w:tc>
      </w:tr>
      <w:tr w:rsidR="0021490D" w:rsidRPr="007B7221" w14:paraId="256EB5AB" w14:textId="77777777" w:rsidTr="00DF0AE3">
        <w:tc>
          <w:tcPr>
            <w:tcW w:w="4338" w:type="dxa"/>
          </w:tcPr>
          <w:p w14:paraId="0A6D9852" w14:textId="77777777" w:rsidR="00293366" w:rsidRDefault="002D137A" w:rsidP="00DF0AE3">
            <w:pPr>
              <w:pStyle w:val="Textoindependiente"/>
              <w:rPr>
                <w:lang w:val="es-DO"/>
              </w:rPr>
            </w:pPr>
            <w:r>
              <w:rPr>
                <w:lang w:val="es-DO"/>
              </w:rPr>
              <w:t>Tiene acceso ilimi</w:t>
            </w:r>
            <w:r w:rsidR="00293366">
              <w:rPr>
                <w:lang w:val="es-DO"/>
              </w:rPr>
              <w:t xml:space="preserve">tado a los archivos del sistema, pueden ser ejecutados con cualquier usuario. </w:t>
            </w:r>
          </w:p>
          <w:p w14:paraId="0FF599EE" w14:textId="29794560" w:rsidR="00293366" w:rsidRDefault="00293366" w:rsidP="00DF0AE3">
            <w:pPr>
              <w:pStyle w:val="Textoindependiente"/>
              <w:rPr>
                <w:lang w:val="es-DO"/>
              </w:rPr>
            </w:pPr>
            <w:r>
              <w:rPr>
                <w:lang w:val="es-DO"/>
              </w:rPr>
              <w:t>Las desventajas del UMDF, en KMDF se pueden realizar sin ningún problema.</w:t>
            </w:r>
          </w:p>
          <w:p w14:paraId="5EBA09F9" w14:textId="77777777" w:rsidR="00293366" w:rsidRDefault="00293366" w:rsidP="00DF0AE3">
            <w:pPr>
              <w:pStyle w:val="Textoindependiente"/>
              <w:rPr>
                <w:lang w:val="es-DO"/>
              </w:rPr>
            </w:pPr>
            <w:r>
              <w:rPr>
                <w:lang w:val="es-DO"/>
              </w:rPr>
              <w:t>Permite tomar el control del dispositivo y moldearse acorde a la necesidad.</w:t>
            </w:r>
          </w:p>
          <w:p w14:paraId="605D56F8" w14:textId="02E5E073" w:rsidR="00293366" w:rsidRDefault="00293366" w:rsidP="00DF0AE3">
            <w:pPr>
              <w:pStyle w:val="Textoindependiente"/>
              <w:rPr>
                <w:lang w:val="es-DO"/>
              </w:rPr>
            </w:pPr>
            <w:r>
              <w:rPr>
                <w:lang w:val="es-DO"/>
              </w:rPr>
              <w:t>Está basado en el modelo de WFM por lo cual hereda funcionalidades de este.</w:t>
            </w:r>
          </w:p>
        </w:tc>
        <w:tc>
          <w:tcPr>
            <w:tcW w:w="4410" w:type="dxa"/>
          </w:tcPr>
          <w:p w14:paraId="7C4C078B" w14:textId="6EB1DD2B" w:rsidR="0021490D" w:rsidRDefault="00293366" w:rsidP="00DF0AE3">
            <w:pPr>
              <w:pStyle w:val="Textoindependiente"/>
              <w:rPr>
                <w:lang w:val="es-DO"/>
              </w:rPr>
            </w:pPr>
            <w:r>
              <w:rPr>
                <w:lang w:val="es-DO"/>
              </w:rPr>
              <w:t>Es un compleja la forma en que se realiza las funcionalidades hacia un driver por lo cual crear y darle mantenimiento a los controladores puede resultar un poco más difícil.</w:t>
            </w:r>
          </w:p>
          <w:p w14:paraId="77DE47A0" w14:textId="21D22B15" w:rsidR="00293366" w:rsidRDefault="00293366" w:rsidP="00293366">
            <w:pPr>
              <w:pStyle w:val="Textoindependiente"/>
              <w:rPr>
                <w:lang w:val="es-DO"/>
              </w:rPr>
            </w:pPr>
            <w:r>
              <w:rPr>
                <w:lang w:val="es-DO"/>
              </w:rPr>
              <w:t>Debido a que KMDF no tiene una capa de precaución de errores que posee el UMDF podemos experimentar errores graves, tales como hacer que un dispositivo se vuelva inutilizable.</w:t>
            </w:r>
          </w:p>
        </w:tc>
      </w:tr>
    </w:tbl>
    <w:p w14:paraId="233C345E" w14:textId="37D39BA6" w:rsidR="0021490D" w:rsidRPr="002D137A" w:rsidRDefault="0021490D" w:rsidP="0021490D">
      <w:pPr>
        <w:pStyle w:val="Textoindependiente"/>
        <w:rPr>
          <w:lang w:val="es-DO"/>
        </w:rPr>
      </w:pPr>
    </w:p>
    <w:p w14:paraId="57B1CC6B" w14:textId="77777777" w:rsidR="0021490D" w:rsidRPr="002D137A" w:rsidRDefault="0021490D" w:rsidP="0021490D">
      <w:pPr>
        <w:pStyle w:val="Textoindependiente"/>
        <w:rPr>
          <w:lang w:val="es-DO"/>
        </w:rPr>
      </w:pPr>
    </w:p>
    <w:p w14:paraId="5AFC0FA5" w14:textId="77777777" w:rsidR="0021490D" w:rsidRPr="002D137A" w:rsidRDefault="0021490D" w:rsidP="0021490D">
      <w:pPr>
        <w:pStyle w:val="Textoindependiente"/>
        <w:rPr>
          <w:lang w:val="es-DO"/>
        </w:rPr>
      </w:pPr>
    </w:p>
    <w:p w14:paraId="12F10091" w14:textId="77777777" w:rsidR="0021490D" w:rsidRPr="002D137A" w:rsidRDefault="0021490D" w:rsidP="0021490D">
      <w:pPr>
        <w:pStyle w:val="Textoindependiente"/>
        <w:rPr>
          <w:lang w:val="es-DO"/>
        </w:rPr>
      </w:pPr>
    </w:p>
    <w:p w14:paraId="42AF6310" w14:textId="77777777" w:rsidR="0021490D" w:rsidRPr="002D137A" w:rsidRDefault="0021490D" w:rsidP="0021490D">
      <w:pPr>
        <w:pStyle w:val="Textoindependiente"/>
        <w:rPr>
          <w:lang w:val="es-DO"/>
        </w:rPr>
      </w:pPr>
    </w:p>
    <w:p w14:paraId="5D7832FB" w14:textId="77777777" w:rsidR="0021490D" w:rsidRPr="002D137A" w:rsidRDefault="0021490D" w:rsidP="0021490D">
      <w:pPr>
        <w:pStyle w:val="Textoindependiente"/>
        <w:rPr>
          <w:lang w:val="es-DO"/>
        </w:rPr>
      </w:pPr>
    </w:p>
    <w:p w14:paraId="67489CAD" w14:textId="77777777" w:rsidR="0021490D" w:rsidRDefault="0021490D" w:rsidP="0021490D">
      <w:pPr>
        <w:pStyle w:val="Ttulo1"/>
        <w:rPr>
          <w:lang w:val="es-DO"/>
        </w:rPr>
      </w:pPr>
      <w:r>
        <w:rPr>
          <w:lang w:val="es-DO"/>
        </w:rPr>
        <w:lastRenderedPageBreak/>
        <w:t>Realizando la e</w:t>
      </w:r>
      <w:r w:rsidRPr="0021490D">
        <w:rPr>
          <w:lang w:val="es-DO"/>
        </w:rPr>
        <w:t>scritura directa del driver sin soporte de WDK</w:t>
      </w:r>
    </w:p>
    <w:p w14:paraId="67AF7C5A" w14:textId="77777777" w:rsidR="0021490D" w:rsidRPr="00DC3260" w:rsidRDefault="0021490D" w:rsidP="0021490D">
      <w:pPr>
        <w:pStyle w:val="Textoindependiente"/>
        <w:rPr>
          <w:lang w:val="es-D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410"/>
      </w:tblGrid>
      <w:tr w:rsidR="0021490D" w:rsidRPr="0021490D" w14:paraId="5EB86331" w14:textId="77777777" w:rsidTr="00DF0AE3">
        <w:tc>
          <w:tcPr>
            <w:tcW w:w="4338" w:type="dxa"/>
          </w:tcPr>
          <w:p w14:paraId="52426AED" w14:textId="77777777" w:rsidR="0021490D" w:rsidRPr="0021490D" w:rsidRDefault="0021490D" w:rsidP="00DF0AE3">
            <w:pPr>
              <w:pStyle w:val="Textoindependiente"/>
              <w:jc w:val="center"/>
              <w:rPr>
                <w:b/>
                <w:lang w:val="es-DO"/>
              </w:rPr>
            </w:pPr>
            <w:r w:rsidRPr="0021490D">
              <w:rPr>
                <w:b/>
                <w:lang w:val="es-DO"/>
              </w:rPr>
              <w:t>Ventajas</w:t>
            </w:r>
          </w:p>
        </w:tc>
        <w:tc>
          <w:tcPr>
            <w:tcW w:w="4410" w:type="dxa"/>
          </w:tcPr>
          <w:p w14:paraId="590CE4F5" w14:textId="77777777" w:rsidR="0021490D" w:rsidRPr="0021490D" w:rsidRDefault="0021490D" w:rsidP="00DF0AE3">
            <w:pPr>
              <w:pStyle w:val="Textoindependiente"/>
              <w:jc w:val="center"/>
              <w:rPr>
                <w:b/>
                <w:lang w:val="es-DO"/>
              </w:rPr>
            </w:pPr>
            <w:r w:rsidRPr="0021490D">
              <w:rPr>
                <w:b/>
                <w:lang w:val="es-DO"/>
              </w:rPr>
              <w:t>Desventajas</w:t>
            </w:r>
          </w:p>
        </w:tc>
      </w:tr>
      <w:tr w:rsidR="0021490D" w:rsidRPr="007B7221" w14:paraId="34090F5C" w14:textId="77777777" w:rsidTr="00DF0AE3">
        <w:tc>
          <w:tcPr>
            <w:tcW w:w="4338" w:type="dxa"/>
          </w:tcPr>
          <w:p w14:paraId="62C246FC" w14:textId="5BEAD0D9" w:rsidR="0021490D" w:rsidRDefault="00AA1769" w:rsidP="00DF0AE3">
            <w:pPr>
              <w:pStyle w:val="Textoindependiente"/>
              <w:rPr>
                <w:lang w:val="es-DO"/>
              </w:rPr>
            </w:pPr>
            <w:r>
              <w:rPr>
                <w:lang w:val="es-DO"/>
              </w:rPr>
              <w:t>Podemos personalizar y crear drivers para cualquier dispositivo de acuerdo a la funcionalidades que se necesiten desarrollar.</w:t>
            </w:r>
          </w:p>
        </w:tc>
        <w:tc>
          <w:tcPr>
            <w:tcW w:w="4410" w:type="dxa"/>
          </w:tcPr>
          <w:p w14:paraId="5F5D3022" w14:textId="77777777" w:rsidR="0021490D" w:rsidRDefault="003F4993" w:rsidP="00DF0AE3">
            <w:pPr>
              <w:pStyle w:val="Textoindependiente"/>
              <w:rPr>
                <w:lang w:val="es-DO"/>
              </w:rPr>
            </w:pPr>
            <w:r>
              <w:rPr>
                <w:lang w:val="es-DO"/>
              </w:rPr>
              <w:t>No tenemos una estructura básica o un punto de comienzo por lo cual se debe trabajar el doble para la obtención del driver, es decir, comenzar desde 0.</w:t>
            </w:r>
          </w:p>
          <w:p w14:paraId="522A18DF" w14:textId="6F4F0C19" w:rsidR="00AA1769" w:rsidRDefault="00AA1769" w:rsidP="00DF0AE3">
            <w:pPr>
              <w:pStyle w:val="Textoindependiente"/>
              <w:rPr>
                <w:lang w:val="es-DO"/>
              </w:rPr>
            </w:pPr>
            <w:r>
              <w:rPr>
                <w:lang w:val="es-DO"/>
              </w:rPr>
              <w:t>No se cumple con el estándar de Windows.</w:t>
            </w:r>
          </w:p>
        </w:tc>
      </w:tr>
    </w:tbl>
    <w:p w14:paraId="5A9F08EC" w14:textId="77777777" w:rsidR="0021490D" w:rsidRPr="003F4993" w:rsidRDefault="0021490D" w:rsidP="0021490D">
      <w:pPr>
        <w:pStyle w:val="Textoindependiente"/>
        <w:rPr>
          <w:lang w:val="es-DO"/>
        </w:rPr>
      </w:pPr>
    </w:p>
    <w:p w14:paraId="22263109" w14:textId="77777777" w:rsidR="0021490D" w:rsidRPr="003F4993" w:rsidRDefault="0021490D" w:rsidP="0021490D">
      <w:pPr>
        <w:pStyle w:val="Textoindependiente"/>
        <w:rPr>
          <w:lang w:val="es-DO"/>
        </w:rPr>
      </w:pPr>
    </w:p>
    <w:p w14:paraId="2E33DDF1" w14:textId="77777777" w:rsidR="0021490D" w:rsidRDefault="00754D2E" w:rsidP="00754D2E">
      <w:pPr>
        <w:pStyle w:val="Ttulo1"/>
        <w:rPr>
          <w:lang w:val="es-DO"/>
        </w:rPr>
      </w:pPr>
      <w:r>
        <w:rPr>
          <w:lang w:val="es-DO"/>
        </w:rPr>
        <w:t>Conclusión</w:t>
      </w:r>
    </w:p>
    <w:p w14:paraId="16D63ED2" w14:textId="77777777" w:rsidR="003F1F0B" w:rsidRDefault="006B1977" w:rsidP="00754D2E">
      <w:pPr>
        <w:pStyle w:val="Textoindependiente"/>
        <w:rPr>
          <w:lang w:val="es-DO"/>
        </w:rPr>
      </w:pPr>
      <w:r>
        <w:rPr>
          <w:lang w:val="es-DO"/>
        </w:rPr>
        <w:t>Hemos decidido por la alternativa del KMDF debido a que lo que se tiene planteado es cambiar el compartimiento del mouse por lo cual necesitamos una especie de filtro para tomar los valores que tiene el mouse pasarlo por el filtro para que este aplique el comportamiento que deseamos y lo reciba el mouse. Ya que el KMDF está basado con la arquitectura del WDM,  que esta tiene una parte orientada a los filtros de drivers por el cual encaja perfectamente con nuestra necesidad.</w:t>
      </w:r>
    </w:p>
    <w:p w14:paraId="3434B0B8" w14:textId="77777777" w:rsidR="00754D2E" w:rsidRDefault="00754D2E" w:rsidP="003F1F0B">
      <w:pPr>
        <w:pStyle w:val="Ttulo2"/>
      </w:pPr>
      <w:r>
        <w:t>Requerimientos de hardware para el desa</w:t>
      </w:r>
      <w:r w:rsidR="003F1F0B">
        <w:t>rrollo del enfoque seleccionado</w:t>
      </w:r>
    </w:p>
    <w:p w14:paraId="646C3FAF" w14:textId="7BDCE917" w:rsidR="00754D2E" w:rsidRDefault="002E3208" w:rsidP="00754D2E">
      <w:pPr>
        <w:pStyle w:val="Textoindependiente"/>
        <w:rPr>
          <w:lang w:val="es-DO"/>
        </w:rPr>
      </w:pPr>
      <w:r>
        <w:rPr>
          <w:lang w:val="es-DO"/>
        </w:rPr>
        <w:br/>
        <w:t xml:space="preserve">Estos requerimientos son en base a un ordenador viejo de hace 3-4 años por el cual se consideran </w:t>
      </w:r>
      <w:r w:rsidR="008E6EA0">
        <w:rPr>
          <w:lang w:val="es-DO"/>
        </w:rPr>
        <w:t>requerimientos mínimos</w:t>
      </w:r>
      <w:r>
        <w:rPr>
          <w:lang w:val="es-DO"/>
        </w:rPr>
        <w:t xml:space="preserve">: </w:t>
      </w:r>
    </w:p>
    <w:p w14:paraId="27D4094C" w14:textId="3501BE3C" w:rsidR="006B1977" w:rsidRPr="003F1F0B" w:rsidRDefault="004C01DF" w:rsidP="00754D2E">
      <w:pPr>
        <w:pStyle w:val="Textoindependiente"/>
        <w:rPr>
          <w:lang w:val="es-DO"/>
        </w:rPr>
      </w:pPr>
      <w:r>
        <w:rPr>
          <w:lang w:val="es-DO"/>
        </w:rPr>
        <w:t xml:space="preserve">RAM: 3GB DDR2 </w:t>
      </w:r>
      <w:r>
        <w:rPr>
          <w:lang w:val="es-DO"/>
        </w:rPr>
        <w:br/>
        <w:t>Procesador:</w:t>
      </w:r>
      <w:r w:rsidR="004E1EC4">
        <w:rPr>
          <w:lang w:val="es-DO"/>
        </w:rPr>
        <w:t xml:space="preserve"> Intel Core 2 Duo CPU P8400 2.26GHz </w:t>
      </w:r>
      <w:r>
        <w:rPr>
          <w:lang w:val="es-DO"/>
        </w:rPr>
        <w:br/>
        <w:t>HDD:</w:t>
      </w:r>
      <w:r w:rsidR="004E1EC4">
        <w:rPr>
          <w:lang w:val="es-DO"/>
        </w:rPr>
        <w:t xml:space="preserve"> 300GB</w:t>
      </w:r>
      <w:r>
        <w:rPr>
          <w:lang w:val="es-DO"/>
        </w:rPr>
        <w:br/>
        <w:t>Tarjeta de video:</w:t>
      </w:r>
      <w:r w:rsidR="004E1EC4">
        <w:rPr>
          <w:lang w:val="es-DO"/>
        </w:rPr>
        <w:t xml:space="preserve"> Mobile Intel(R) 4 Series Express Chipset Family</w:t>
      </w:r>
      <w:r>
        <w:rPr>
          <w:lang w:val="es-DO"/>
        </w:rPr>
        <w:br/>
      </w:r>
      <w:r w:rsidR="002E3208">
        <w:rPr>
          <w:lang w:val="es-DO"/>
        </w:rPr>
        <w:t>Una entrada USB.</w:t>
      </w:r>
      <w:r w:rsidR="002E3208">
        <w:rPr>
          <w:lang w:val="es-DO"/>
        </w:rPr>
        <w:br/>
      </w:r>
      <w:r>
        <w:rPr>
          <w:lang w:val="es-DO"/>
        </w:rPr>
        <w:br/>
      </w:r>
    </w:p>
    <w:p w14:paraId="0C757198" w14:textId="77777777" w:rsidR="00754D2E" w:rsidRDefault="003F1F0B" w:rsidP="003F1F0B">
      <w:pPr>
        <w:pStyle w:val="Ttulo2"/>
      </w:pPr>
      <w:r w:rsidRPr="003F1F0B">
        <w:t>Requerimientos de software para el desarrollo del enfoque seleccionado</w:t>
      </w:r>
    </w:p>
    <w:p w14:paraId="1093848D" w14:textId="77777777" w:rsidR="006B1977" w:rsidRDefault="006B1977" w:rsidP="00754D2E">
      <w:pPr>
        <w:pStyle w:val="Textoindependiente"/>
        <w:rPr>
          <w:lang w:val="es-DO"/>
        </w:rPr>
      </w:pPr>
    </w:p>
    <w:p w14:paraId="0650CEC5" w14:textId="5AF2D8C1" w:rsidR="003F1F0B" w:rsidRDefault="006B1977" w:rsidP="00754D2E">
      <w:pPr>
        <w:pStyle w:val="Textoindependiente"/>
        <w:rPr>
          <w:lang w:val="es-DO"/>
        </w:rPr>
      </w:pPr>
      <w:r>
        <w:rPr>
          <w:lang w:val="es-DO"/>
        </w:rPr>
        <w:t xml:space="preserve">Sistema Operativo: Windows 10 </w:t>
      </w:r>
      <w:r w:rsidR="004E1EC4">
        <w:rPr>
          <w:lang w:val="es-DO"/>
        </w:rPr>
        <w:t>Versión</w:t>
      </w:r>
      <w:r>
        <w:rPr>
          <w:lang w:val="es-DO"/>
        </w:rPr>
        <w:t xml:space="preserve"> 1511 (OS Build 10586.218)</w:t>
      </w:r>
      <w:r w:rsidR="004C01DF">
        <w:rPr>
          <w:lang w:val="es-DO"/>
        </w:rPr>
        <w:t>.</w:t>
      </w:r>
      <w:r w:rsidR="004C01DF">
        <w:rPr>
          <w:lang w:val="es-DO"/>
        </w:rPr>
        <w:br/>
        <w:t>Visual Studio 2015 Enterprise (Con todas sus actualizaciones, es decir, los 35GB).</w:t>
      </w:r>
      <w:r w:rsidR="004C01DF">
        <w:rPr>
          <w:lang w:val="es-DO"/>
        </w:rPr>
        <w:br/>
        <w:t>Windows Driver Kit actualizado de la página oficial de Microsoft.</w:t>
      </w:r>
    </w:p>
    <w:p w14:paraId="19A89D62" w14:textId="77777777" w:rsidR="007B7221" w:rsidRDefault="007B7221" w:rsidP="00754D2E">
      <w:pPr>
        <w:pStyle w:val="Textoindependiente"/>
        <w:rPr>
          <w:lang w:val="es-DO"/>
        </w:rPr>
      </w:pPr>
    </w:p>
    <w:p w14:paraId="59CD30AB" w14:textId="77777777" w:rsidR="007B7221" w:rsidRDefault="007B7221" w:rsidP="00754D2E">
      <w:pPr>
        <w:pStyle w:val="Textoindependiente"/>
        <w:rPr>
          <w:lang w:val="es-DO"/>
        </w:rPr>
      </w:pPr>
    </w:p>
    <w:p w14:paraId="74AA69AD" w14:textId="7F8CF039" w:rsidR="007B7221" w:rsidRPr="007B7221" w:rsidRDefault="007B7221" w:rsidP="00754D2E">
      <w:pPr>
        <w:pStyle w:val="Textoindependiente"/>
        <w:rPr>
          <w:rFonts w:asciiTheme="majorHAnsi" w:hAnsiTheme="majorHAnsi"/>
          <w:b/>
          <w:i/>
          <w:sz w:val="28"/>
          <w:lang w:val="es-DO"/>
        </w:rPr>
      </w:pPr>
      <w:r w:rsidRPr="007B7221">
        <w:rPr>
          <w:rFonts w:asciiTheme="majorHAnsi" w:hAnsiTheme="majorHAnsi"/>
          <w:b/>
          <w:i/>
          <w:sz w:val="28"/>
          <w:lang w:val="es-DO"/>
        </w:rPr>
        <w:lastRenderedPageBreak/>
        <w:t>Referencias:</w:t>
      </w:r>
    </w:p>
    <w:p w14:paraId="68663E39" w14:textId="172AA373" w:rsidR="007B7221" w:rsidRPr="007B7221" w:rsidRDefault="00FE7904" w:rsidP="007B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Cs w:val="20"/>
          <w:lang w:val="es-DO"/>
        </w:rPr>
      </w:pPr>
      <w:hyperlink r:id="rId6" w:history="1">
        <w:r w:rsidR="007B7221" w:rsidRPr="006D562F">
          <w:rPr>
            <w:rStyle w:val="Hipervnculo"/>
            <w:rFonts w:eastAsia="Times New Roman" w:cs="Courier New"/>
            <w:szCs w:val="20"/>
            <w:lang w:val="es-DO"/>
          </w:rPr>
          <w:t>https://msdn.microsoft.com/en-us/windows/hardware/drivers/wdf/user-mode-driver-framework-frequently-asked-questions</w:t>
        </w:r>
      </w:hyperlink>
    </w:p>
    <w:p w14:paraId="3192CE21" w14:textId="026927DB" w:rsidR="007B7221" w:rsidRPr="007B7221" w:rsidRDefault="00FE7904" w:rsidP="007B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Cs w:val="20"/>
          <w:lang w:val="es-DO"/>
        </w:rPr>
      </w:pPr>
      <w:hyperlink r:id="rId7" w:history="1">
        <w:r w:rsidR="007B7221" w:rsidRPr="006D562F">
          <w:rPr>
            <w:rStyle w:val="Hipervnculo"/>
            <w:rFonts w:eastAsia="Times New Roman" w:cs="Courier New"/>
            <w:szCs w:val="20"/>
            <w:lang w:val="es-DO"/>
          </w:rPr>
          <w:t>https://msdn.microsoft.com/en-us/windows/hardware/drivers/wdf/comparing-umdf-2-0-functionality-to-kmdf</w:t>
        </w:r>
      </w:hyperlink>
    </w:p>
    <w:p w14:paraId="696C161A" w14:textId="09A7B8CC" w:rsidR="007B7221" w:rsidRPr="007B7221" w:rsidRDefault="00FE7904" w:rsidP="007B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Cs w:val="20"/>
          <w:lang w:val="es-DO"/>
        </w:rPr>
      </w:pPr>
      <w:hyperlink r:id="rId8" w:history="1">
        <w:r w:rsidR="007B7221" w:rsidRPr="006D562F">
          <w:rPr>
            <w:rStyle w:val="Hipervnculo"/>
            <w:rFonts w:eastAsia="Times New Roman" w:cs="Courier New"/>
            <w:szCs w:val="20"/>
            <w:lang w:val="es-DO"/>
          </w:rPr>
          <w:t>https://msdn.microsoft.com/en-us/library/windows/hardware/ff557565(v=vs.85).aspx</w:t>
        </w:r>
      </w:hyperlink>
    </w:p>
    <w:p w14:paraId="7B98138D" w14:textId="67718928" w:rsidR="007B7221" w:rsidRPr="007B7221" w:rsidRDefault="00FE7904" w:rsidP="007B7221">
      <w:pPr>
        <w:pStyle w:val="HTMLconformatoprevio"/>
        <w:rPr>
          <w:rFonts w:asciiTheme="minorHAnsi" w:hAnsiTheme="minorHAnsi"/>
          <w:sz w:val="24"/>
          <w:lang w:val="es-DO"/>
        </w:rPr>
      </w:pPr>
      <w:hyperlink r:id="rId9" w:history="1">
        <w:r w:rsidR="007B7221" w:rsidRPr="006D562F">
          <w:rPr>
            <w:rStyle w:val="Hipervnculo"/>
            <w:rFonts w:asciiTheme="minorHAnsi" w:hAnsiTheme="minorHAnsi"/>
            <w:sz w:val="24"/>
            <w:lang w:val="es-DO"/>
          </w:rPr>
          <w:t>https://msdn.microsoft.com/en-us/windows/hardware/drivers/wdf/overview-of-the-umdf</w:t>
        </w:r>
      </w:hyperlink>
    </w:p>
    <w:p w14:paraId="37A1286A" w14:textId="7C8DD000" w:rsidR="007B7221" w:rsidRPr="007B7221" w:rsidRDefault="00FE7904" w:rsidP="007B7221">
      <w:pPr>
        <w:pStyle w:val="HTMLconformatoprevio"/>
        <w:rPr>
          <w:rFonts w:asciiTheme="minorHAnsi" w:hAnsiTheme="minorHAnsi"/>
          <w:sz w:val="24"/>
          <w:lang w:val="es-DO"/>
        </w:rPr>
      </w:pPr>
      <w:hyperlink r:id="rId10" w:history="1">
        <w:r w:rsidR="007B7221" w:rsidRPr="006D562F">
          <w:rPr>
            <w:rStyle w:val="Hipervnculo"/>
            <w:rFonts w:asciiTheme="minorHAnsi" w:hAnsiTheme="minorHAnsi"/>
            <w:sz w:val="24"/>
            <w:lang w:val="es-DO"/>
          </w:rPr>
          <w:t>https://msdn.microsoft.com/windows/hardware/drivers/wdf/differences-between-wdm-and-kmdf</w:t>
        </w:r>
      </w:hyperlink>
    </w:p>
    <w:p w14:paraId="418F9604" w14:textId="2D4CF633" w:rsidR="007B7221" w:rsidRPr="007B7221" w:rsidRDefault="00FE7904" w:rsidP="007B7221">
      <w:pPr>
        <w:pStyle w:val="HTMLconformatoprevio"/>
        <w:rPr>
          <w:rFonts w:asciiTheme="minorHAnsi" w:hAnsiTheme="minorHAnsi"/>
          <w:sz w:val="24"/>
          <w:lang w:val="es-DO"/>
        </w:rPr>
      </w:pPr>
      <w:hyperlink r:id="rId11" w:history="1">
        <w:r w:rsidR="007B7221" w:rsidRPr="006D562F">
          <w:rPr>
            <w:rStyle w:val="Hipervnculo"/>
            <w:rFonts w:asciiTheme="minorHAnsi" w:hAnsiTheme="minorHAnsi"/>
            <w:sz w:val="24"/>
            <w:lang w:val="es-DO"/>
          </w:rPr>
          <w:t>http://stackoverflow.com/questions/16569526/what-is-the-difference-between-a-wdm-driver-a-kmdf-driver-and-a-umdf-driver</w:t>
        </w:r>
      </w:hyperlink>
    </w:p>
    <w:p w14:paraId="6C6CC2DA" w14:textId="5F85DBC5" w:rsidR="007B7221" w:rsidRPr="007B7221" w:rsidRDefault="00FE7904" w:rsidP="007B7221">
      <w:pPr>
        <w:pStyle w:val="HTMLconformatoprevio"/>
        <w:rPr>
          <w:rFonts w:asciiTheme="minorHAnsi" w:hAnsiTheme="minorHAnsi"/>
          <w:sz w:val="24"/>
          <w:lang w:val="es-DO"/>
        </w:rPr>
      </w:pPr>
      <w:hyperlink r:id="rId12" w:history="1">
        <w:r w:rsidR="007B7221" w:rsidRPr="006D562F">
          <w:rPr>
            <w:rStyle w:val="Hipervnculo"/>
            <w:rFonts w:asciiTheme="minorHAnsi" w:hAnsiTheme="minorHAnsi"/>
            <w:sz w:val="24"/>
            <w:lang w:val="es-DO"/>
          </w:rPr>
          <w:t>https://blogs.msdn.microsoft.com/iliast/2006/10/30/introduction-to-the-kernel-mode-driver-framework-kmdf/</w:t>
        </w:r>
      </w:hyperlink>
    </w:p>
    <w:p w14:paraId="63DFD3E3" w14:textId="7962D4AD" w:rsidR="007B7221" w:rsidRPr="007B7221" w:rsidRDefault="00FE7904" w:rsidP="007B7221">
      <w:pPr>
        <w:pStyle w:val="HTMLconformatoprevio"/>
        <w:rPr>
          <w:rFonts w:asciiTheme="minorHAnsi" w:hAnsiTheme="minorHAnsi"/>
          <w:sz w:val="24"/>
          <w:lang w:val="es-DO"/>
        </w:rPr>
      </w:pPr>
      <w:hyperlink r:id="rId13" w:history="1">
        <w:r w:rsidR="007B7221" w:rsidRPr="006D562F">
          <w:rPr>
            <w:rStyle w:val="Hipervnculo"/>
            <w:rFonts w:asciiTheme="minorHAnsi" w:hAnsiTheme="minorHAnsi"/>
            <w:sz w:val="24"/>
            <w:lang w:val="es-DO"/>
          </w:rPr>
          <w:t>https://www.google.com.do/url?sa=t&amp;rct=j&amp;q=&amp;esrc=s&amp;source=web&amp;cd=1&amp;ved=0ahUKEwjjyIaPgpnMAhXBSyYKHbnaBikQFggfMAA&amp;url=http%3A%2F%2Fdownload.microsoft.com%2Fdownload%2F9%2Fc%2F5%2F9c5b2167-8017-4bae-9fde-d599bac8184a%2Fkmdf-arch.doc&amp;usg=AFQjCNGjMH3vPH_AkjuXeR_wDRKhokByaQ&amp;bvm=bv.119745492,d.eWE&amp;cad=rja</w:t>
        </w:r>
      </w:hyperlink>
    </w:p>
    <w:p w14:paraId="41A8C2FA" w14:textId="241FF766" w:rsidR="007B7221" w:rsidRPr="007B7221" w:rsidRDefault="00FE7904" w:rsidP="007B7221">
      <w:pPr>
        <w:pStyle w:val="HTMLconformatoprevio"/>
        <w:rPr>
          <w:rFonts w:asciiTheme="minorHAnsi" w:hAnsiTheme="minorHAnsi"/>
          <w:sz w:val="24"/>
          <w:lang w:val="es-DO"/>
        </w:rPr>
      </w:pPr>
      <w:hyperlink r:id="rId14" w:history="1">
        <w:r w:rsidR="007B7221" w:rsidRPr="006D562F">
          <w:rPr>
            <w:rStyle w:val="Hipervnculo"/>
            <w:rFonts w:asciiTheme="minorHAnsi" w:hAnsiTheme="minorHAnsi"/>
            <w:sz w:val="24"/>
            <w:lang w:val="es-DO"/>
          </w:rPr>
          <w:t>https://msdn.microsoft.com/en-us/windows/hardware/drivers/wdf/detailed-view-of-the-umdf-architecture</w:t>
        </w:r>
      </w:hyperlink>
    </w:p>
    <w:p w14:paraId="2CB86DB3" w14:textId="1B338FCA" w:rsidR="007B7221" w:rsidRDefault="00FE7904" w:rsidP="007B7221">
      <w:pPr>
        <w:pStyle w:val="HTMLconformatoprevio"/>
        <w:rPr>
          <w:rFonts w:asciiTheme="minorHAnsi" w:hAnsiTheme="minorHAnsi"/>
          <w:sz w:val="24"/>
          <w:lang w:val="es-DO"/>
        </w:rPr>
      </w:pPr>
      <w:hyperlink r:id="rId15" w:history="1">
        <w:r w:rsidR="007B7221" w:rsidRPr="006D562F">
          <w:rPr>
            <w:rStyle w:val="Hipervnculo"/>
            <w:rFonts w:asciiTheme="minorHAnsi" w:hAnsiTheme="minorHAnsi"/>
            <w:sz w:val="24"/>
            <w:lang w:val="es-DO"/>
          </w:rPr>
          <w:t>https://msdn.microsoft.com/en-us/windows/hardware/drivers/wdf/kmdf-only-functionality</w:t>
        </w:r>
      </w:hyperlink>
    </w:p>
    <w:p w14:paraId="114415BD" w14:textId="77777777" w:rsidR="007B7221" w:rsidRPr="007B7221" w:rsidRDefault="007B7221" w:rsidP="007B7221">
      <w:pPr>
        <w:pStyle w:val="HTMLconformatoprevio"/>
        <w:rPr>
          <w:rFonts w:asciiTheme="minorHAnsi" w:hAnsiTheme="minorHAnsi"/>
          <w:sz w:val="24"/>
          <w:lang w:val="es-DO"/>
        </w:rPr>
      </w:pPr>
    </w:p>
    <w:p w14:paraId="48A51113" w14:textId="77777777" w:rsidR="007B7221" w:rsidRPr="003F1F0B" w:rsidRDefault="007B7221" w:rsidP="00754D2E">
      <w:pPr>
        <w:pStyle w:val="Textoindependiente"/>
        <w:rPr>
          <w:lang w:val="es-DO"/>
        </w:rPr>
      </w:pPr>
    </w:p>
    <w:sectPr w:rsidR="007B7221" w:rsidRPr="003F1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40C37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F54E3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C29D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BE1B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2815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D2F7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00EA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5230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10B9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BC2D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B619E8"/>
    <w:multiLevelType w:val="hybridMultilevel"/>
    <w:tmpl w:val="44B64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5E8"/>
    <w:rsid w:val="00056A13"/>
    <w:rsid w:val="0021490D"/>
    <w:rsid w:val="0022229F"/>
    <w:rsid w:val="0024470F"/>
    <w:rsid w:val="00293366"/>
    <w:rsid w:val="002D137A"/>
    <w:rsid w:val="002E3208"/>
    <w:rsid w:val="003018BB"/>
    <w:rsid w:val="003055FA"/>
    <w:rsid w:val="003B4E23"/>
    <w:rsid w:val="003F1F0B"/>
    <w:rsid w:val="003F4993"/>
    <w:rsid w:val="004C01DF"/>
    <w:rsid w:val="004E1EC4"/>
    <w:rsid w:val="00620582"/>
    <w:rsid w:val="006B1977"/>
    <w:rsid w:val="00754D2E"/>
    <w:rsid w:val="00767B52"/>
    <w:rsid w:val="007B7221"/>
    <w:rsid w:val="008A190E"/>
    <w:rsid w:val="008E6EA0"/>
    <w:rsid w:val="0098071C"/>
    <w:rsid w:val="00AA1769"/>
    <w:rsid w:val="00DC3260"/>
    <w:rsid w:val="00E645E8"/>
    <w:rsid w:val="00F02385"/>
    <w:rsid w:val="00FE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183B"/>
  <w15:docId w15:val="{441634C5-A822-4590-93E8-70B2A2B1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E23"/>
    <w:rPr>
      <w:sz w:val="24"/>
      <w:szCs w:val="24"/>
    </w:rPr>
  </w:style>
  <w:style w:type="paragraph" w:styleId="Ttulo1">
    <w:name w:val="heading 1"/>
    <w:basedOn w:val="Normal"/>
    <w:next w:val="Normal"/>
    <w:link w:val="Ttulo1Car"/>
    <w:uiPriority w:val="9"/>
    <w:qFormat/>
    <w:rsid w:val="008A190E"/>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unhideWhenUsed/>
    <w:qFormat/>
    <w:rsid w:val="00767B52"/>
    <w:pPr>
      <w:keepNext/>
      <w:spacing w:before="240" w:after="60"/>
      <w:outlineLvl w:val="1"/>
    </w:pPr>
    <w:rPr>
      <w:rFonts w:asciiTheme="majorHAnsi" w:eastAsiaTheme="majorEastAsia" w:hAnsiTheme="majorHAnsi"/>
      <w:b/>
      <w:bCs/>
      <w:i/>
      <w:iCs/>
      <w:sz w:val="28"/>
      <w:szCs w:val="28"/>
      <w:lang w:val="es-DO"/>
    </w:rPr>
  </w:style>
  <w:style w:type="paragraph" w:styleId="Ttulo3">
    <w:name w:val="heading 3"/>
    <w:basedOn w:val="Normal"/>
    <w:next w:val="Normal"/>
    <w:link w:val="Ttulo3Car"/>
    <w:uiPriority w:val="9"/>
    <w:unhideWhenUsed/>
    <w:qFormat/>
    <w:rsid w:val="008A190E"/>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8A190E"/>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8A190E"/>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8A190E"/>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8A190E"/>
    <w:pPr>
      <w:spacing w:before="240" w:after="60"/>
      <w:outlineLvl w:val="6"/>
    </w:pPr>
  </w:style>
  <w:style w:type="paragraph" w:styleId="Ttulo8">
    <w:name w:val="heading 8"/>
    <w:basedOn w:val="Normal"/>
    <w:next w:val="Normal"/>
    <w:link w:val="Ttulo8Car"/>
    <w:uiPriority w:val="9"/>
    <w:semiHidden/>
    <w:unhideWhenUsed/>
    <w:qFormat/>
    <w:rsid w:val="008A190E"/>
    <w:pPr>
      <w:spacing w:before="240" w:after="60"/>
      <w:outlineLvl w:val="7"/>
    </w:pPr>
    <w:rPr>
      <w:i/>
      <w:iCs/>
    </w:rPr>
  </w:style>
  <w:style w:type="paragraph" w:styleId="Ttulo9">
    <w:name w:val="heading 9"/>
    <w:basedOn w:val="Normal"/>
    <w:next w:val="Normal"/>
    <w:link w:val="Ttulo9Car"/>
    <w:uiPriority w:val="9"/>
    <w:semiHidden/>
    <w:unhideWhenUsed/>
    <w:qFormat/>
    <w:rsid w:val="008A190E"/>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190E"/>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rsid w:val="00767B52"/>
    <w:rPr>
      <w:rFonts w:asciiTheme="majorHAnsi" w:eastAsiaTheme="majorEastAsia" w:hAnsiTheme="majorHAnsi"/>
      <w:b/>
      <w:bCs/>
      <w:i/>
      <w:iCs/>
      <w:sz w:val="28"/>
      <w:szCs w:val="28"/>
      <w:lang w:val="es-DO"/>
    </w:rPr>
  </w:style>
  <w:style w:type="character" w:customStyle="1" w:styleId="Ttulo3Car">
    <w:name w:val="Título 3 Car"/>
    <w:basedOn w:val="Fuentedeprrafopredeter"/>
    <w:link w:val="Ttulo3"/>
    <w:uiPriority w:val="9"/>
    <w:rsid w:val="008A190E"/>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8A190E"/>
    <w:rPr>
      <w:b/>
      <w:bCs/>
      <w:sz w:val="28"/>
      <w:szCs w:val="28"/>
    </w:rPr>
  </w:style>
  <w:style w:type="character" w:customStyle="1" w:styleId="Ttulo5Car">
    <w:name w:val="Título 5 Car"/>
    <w:basedOn w:val="Fuentedeprrafopredeter"/>
    <w:link w:val="Ttulo5"/>
    <w:uiPriority w:val="9"/>
    <w:semiHidden/>
    <w:rsid w:val="008A190E"/>
    <w:rPr>
      <w:b/>
      <w:bCs/>
      <w:i/>
      <w:iCs/>
      <w:sz w:val="26"/>
      <w:szCs w:val="26"/>
    </w:rPr>
  </w:style>
  <w:style w:type="character" w:customStyle="1" w:styleId="Ttulo6Car">
    <w:name w:val="Título 6 Car"/>
    <w:basedOn w:val="Fuentedeprrafopredeter"/>
    <w:link w:val="Ttulo6"/>
    <w:uiPriority w:val="9"/>
    <w:semiHidden/>
    <w:rsid w:val="008A190E"/>
    <w:rPr>
      <w:b/>
      <w:bCs/>
    </w:rPr>
  </w:style>
  <w:style w:type="character" w:customStyle="1" w:styleId="Ttulo7Car">
    <w:name w:val="Título 7 Car"/>
    <w:basedOn w:val="Fuentedeprrafopredeter"/>
    <w:link w:val="Ttulo7"/>
    <w:uiPriority w:val="9"/>
    <w:semiHidden/>
    <w:rsid w:val="008A190E"/>
    <w:rPr>
      <w:sz w:val="24"/>
      <w:szCs w:val="24"/>
    </w:rPr>
  </w:style>
  <w:style w:type="character" w:customStyle="1" w:styleId="Ttulo8Car">
    <w:name w:val="Título 8 Car"/>
    <w:basedOn w:val="Fuentedeprrafopredeter"/>
    <w:link w:val="Ttulo8"/>
    <w:uiPriority w:val="9"/>
    <w:semiHidden/>
    <w:rsid w:val="008A190E"/>
    <w:rPr>
      <w:i/>
      <w:iCs/>
      <w:sz w:val="24"/>
      <w:szCs w:val="24"/>
    </w:rPr>
  </w:style>
  <w:style w:type="character" w:customStyle="1" w:styleId="Ttulo9Car">
    <w:name w:val="Título 9 Car"/>
    <w:basedOn w:val="Fuentedeprrafopredeter"/>
    <w:link w:val="Ttulo9"/>
    <w:uiPriority w:val="9"/>
    <w:semiHidden/>
    <w:rsid w:val="008A190E"/>
    <w:rPr>
      <w:rFonts w:asciiTheme="majorHAnsi" w:eastAsiaTheme="majorEastAsia" w:hAnsiTheme="majorHAnsi"/>
    </w:rPr>
  </w:style>
  <w:style w:type="paragraph" w:styleId="Puesto">
    <w:name w:val="Title"/>
    <w:basedOn w:val="Normal"/>
    <w:next w:val="Normal"/>
    <w:link w:val="PuestoCar"/>
    <w:uiPriority w:val="10"/>
    <w:qFormat/>
    <w:rsid w:val="003B4E23"/>
    <w:pPr>
      <w:spacing w:before="240" w:after="60"/>
      <w:jc w:val="center"/>
      <w:outlineLvl w:val="0"/>
    </w:pPr>
    <w:rPr>
      <w:rFonts w:asciiTheme="majorHAnsi" w:eastAsiaTheme="majorEastAsia" w:hAnsiTheme="majorHAnsi"/>
      <w:b/>
      <w:bCs/>
      <w:kern w:val="28"/>
      <w:sz w:val="32"/>
      <w:szCs w:val="32"/>
      <w:lang w:val="es-DO"/>
    </w:rPr>
  </w:style>
  <w:style w:type="character" w:customStyle="1" w:styleId="PuestoCar">
    <w:name w:val="Puesto Car"/>
    <w:basedOn w:val="Fuentedeprrafopredeter"/>
    <w:link w:val="Puesto"/>
    <w:uiPriority w:val="10"/>
    <w:rsid w:val="003B4E23"/>
    <w:rPr>
      <w:rFonts w:asciiTheme="majorHAnsi" w:eastAsiaTheme="majorEastAsia" w:hAnsiTheme="majorHAnsi"/>
      <w:b/>
      <w:bCs/>
      <w:kern w:val="28"/>
      <w:sz w:val="32"/>
      <w:szCs w:val="32"/>
      <w:lang w:val="es-DO"/>
    </w:rPr>
  </w:style>
  <w:style w:type="paragraph" w:styleId="Subttulo">
    <w:name w:val="Subtitle"/>
    <w:basedOn w:val="Normal"/>
    <w:next w:val="Normal"/>
    <w:link w:val="SubttuloCar"/>
    <w:uiPriority w:val="11"/>
    <w:qFormat/>
    <w:rsid w:val="008A190E"/>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8A190E"/>
    <w:rPr>
      <w:rFonts w:asciiTheme="majorHAnsi" w:eastAsiaTheme="majorEastAsia" w:hAnsiTheme="majorHAnsi"/>
      <w:sz w:val="24"/>
      <w:szCs w:val="24"/>
    </w:rPr>
  </w:style>
  <w:style w:type="character" w:styleId="Textoennegrita">
    <w:name w:val="Strong"/>
    <w:basedOn w:val="Fuentedeprrafopredeter"/>
    <w:uiPriority w:val="22"/>
    <w:qFormat/>
    <w:rsid w:val="008A190E"/>
    <w:rPr>
      <w:b/>
      <w:bCs/>
    </w:rPr>
  </w:style>
  <w:style w:type="character" w:styleId="nfasis">
    <w:name w:val="Emphasis"/>
    <w:basedOn w:val="Fuentedeprrafopredeter"/>
    <w:uiPriority w:val="20"/>
    <w:qFormat/>
    <w:rsid w:val="008A190E"/>
    <w:rPr>
      <w:rFonts w:asciiTheme="minorHAnsi" w:hAnsiTheme="minorHAnsi"/>
      <w:b/>
      <w:i/>
      <w:iCs/>
    </w:rPr>
  </w:style>
  <w:style w:type="paragraph" w:styleId="Sinespaciado">
    <w:name w:val="No Spacing"/>
    <w:basedOn w:val="Normal"/>
    <w:uiPriority w:val="1"/>
    <w:qFormat/>
    <w:rsid w:val="008A190E"/>
    <w:rPr>
      <w:szCs w:val="32"/>
    </w:rPr>
  </w:style>
  <w:style w:type="paragraph" w:styleId="Prrafodelista">
    <w:name w:val="List Paragraph"/>
    <w:basedOn w:val="Normal"/>
    <w:uiPriority w:val="34"/>
    <w:qFormat/>
    <w:rsid w:val="008A190E"/>
    <w:pPr>
      <w:ind w:left="720"/>
      <w:contextualSpacing/>
    </w:pPr>
  </w:style>
  <w:style w:type="paragraph" w:styleId="Cita">
    <w:name w:val="Quote"/>
    <w:basedOn w:val="Normal"/>
    <w:next w:val="Normal"/>
    <w:link w:val="CitaCar"/>
    <w:uiPriority w:val="29"/>
    <w:qFormat/>
    <w:rsid w:val="008A190E"/>
    <w:rPr>
      <w:i/>
    </w:rPr>
  </w:style>
  <w:style w:type="character" w:customStyle="1" w:styleId="CitaCar">
    <w:name w:val="Cita Car"/>
    <w:basedOn w:val="Fuentedeprrafopredeter"/>
    <w:link w:val="Cita"/>
    <w:uiPriority w:val="29"/>
    <w:rsid w:val="008A190E"/>
    <w:rPr>
      <w:i/>
      <w:sz w:val="24"/>
      <w:szCs w:val="24"/>
    </w:rPr>
  </w:style>
  <w:style w:type="paragraph" w:styleId="Citadestacada">
    <w:name w:val="Intense Quote"/>
    <w:basedOn w:val="Normal"/>
    <w:next w:val="Normal"/>
    <w:link w:val="CitadestacadaCar"/>
    <w:uiPriority w:val="30"/>
    <w:qFormat/>
    <w:rsid w:val="008A190E"/>
    <w:pPr>
      <w:ind w:left="720" w:right="720"/>
    </w:pPr>
    <w:rPr>
      <w:b/>
      <w:i/>
      <w:szCs w:val="22"/>
    </w:rPr>
  </w:style>
  <w:style w:type="character" w:customStyle="1" w:styleId="CitadestacadaCar">
    <w:name w:val="Cita destacada Car"/>
    <w:basedOn w:val="Fuentedeprrafopredeter"/>
    <w:link w:val="Citadestacada"/>
    <w:uiPriority w:val="30"/>
    <w:rsid w:val="008A190E"/>
    <w:rPr>
      <w:b/>
      <w:i/>
      <w:sz w:val="24"/>
    </w:rPr>
  </w:style>
  <w:style w:type="character" w:styleId="nfasissutil">
    <w:name w:val="Subtle Emphasis"/>
    <w:uiPriority w:val="19"/>
    <w:qFormat/>
    <w:rsid w:val="008A190E"/>
    <w:rPr>
      <w:i/>
      <w:color w:val="5A5A5A" w:themeColor="text1" w:themeTint="A5"/>
    </w:rPr>
  </w:style>
  <w:style w:type="character" w:styleId="nfasisintenso">
    <w:name w:val="Intense Emphasis"/>
    <w:basedOn w:val="Fuentedeprrafopredeter"/>
    <w:uiPriority w:val="21"/>
    <w:qFormat/>
    <w:rsid w:val="008A190E"/>
    <w:rPr>
      <w:b/>
      <w:i/>
      <w:sz w:val="24"/>
      <w:szCs w:val="24"/>
      <w:u w:val="single"/>
    </w:rPr>
  </w:style>
  <w:style w:type="character" w:styleId="Referenciasutil">
    <w:name w:val="Subtle Reference"/>
    <w:basedOn w:val="Fuentedeprrafopredeter"/>
    <w:uiPriority w:val="31"/>
    <w:qFormat/>
    <w:rsid w:val="008A190E"/>
    <w:rPr>
      <w:sz w:val="24"/>
      <w:szCs w:val="24"/>
      <w:u w:val="single"/>
    </w:rPr>
  </w:style>
  <w:style w:type="character" w:styleId="Referenciaintensa">
    <w:name w:val="Intense Reference"/>
    <w:basedOn w:val="Fuentedeprrafopredeter"/>
    <w:uiPriority w:val="32"/>
    <w:qFormat/>
    <w:rsid w:val="008A190E"/>
    <w:rPr>
      <w:b/>
      <w:sz w:val="24"/>
      <w:u w:val="single"/>
    </w:rPr>
  </w:style>
  <w:style w:type="character" w:styleId="Ttulodellibro">
    <w:name w:val="Book Title"/>
    <w:basedOn w:val="Fuentedeprrafopredeter"/>
    <w:uiPriority w:val="33"/>
    <w:qFormat/>
    <w:rsid w:val="008A190E"/>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8A190E"/>
    <w:pPr>
      <w:outlineLvl w:val="9"/>
    </w:pPr>
  </w:style>
  <w:style w:type="table" w:styleId="Tablaconcuadrcula">
    <w:name w:val="Table Grid"/>
    <w:basedOn w:val="Tablanormal"/>
    <w:uiPriority w:val="59"/>
    <w:rsid w:val="003B4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3B4E23"/>
    <w:pPr>
      <w:spacing w:after="120"/>
    </w:pPr>
  </w:style>
  <w:style w:type="character" w:customStyle="1" w:styleId="TextoindependienteCar">
    <w:name w:val="Texto independiente Car"/>
    <w:basedOn w:val="Fuentedeprrafopredeter"/>
    <w:link w:val="Textoindependiente"/>
    <w:uiPriority w:val="99"/>
    <w:rsid w:val="003B4E23"/>
    <w:rPr>
      <w:sz w:val="24"/>
      <w:szCs w:val="24"/>
    </w:rPr>
  </w:style>
  <w:style w:type="character" w:styleId="Refdecomentario">
    <w:name w:val="annotation reference"/>
    <w:basedOn w:val="Fuentedeprrafopredeter"/>
    <w:uiPriority w:val="99"/>
    <w:semiHidden/>
    <w:unhideWhenUsed/>
    <w:rsid w:val="00767B52"/>
    <w:rPr>
      <w:sz w:val="16"/>
      <w:szCs w:val="16"/>
    </w:rPr>
  </w:style>
  <w:style w:type="paragraph" w:styleId="Textocomentario">
    <w:name w:val="annotation text"/>
    <w:basedOn w:val="Normal"/>
    <w:link w:val="TextocomentarioCar"/>
    <w:uiPriority w:val="99"/>
    <w:semiHidden/>
    <w:unhideWhenUsed/>
    <w:rsid w:val="00767B52"/>
    <w:rPr>
      <w:sz w:val="20"/>
      <w:szCs w:val="20"/>
      <w:lang w:val="es-DO"/>
    </w:rPr>
  </w:style>
  <w:style w:type="character" w:customStyle="1" w:styleId="TextocomentarioCar">
    <w:name w:val="Texto comentario Car"/>
    <w:basedOn w:val="Fuentedeprrafopredeter"/>
    <w:link w:val="Textocomentario"/>
    <w:uiPriority w:val="99"/>
    <w:semiHidden/>
    <w:rsid w:val="00767B52"/>
    <w:rPr>
      <w:sz w:val="20"/>
      <w:szCs w:val="20"/>
      <w:lang w:val="es-DO"/>
    </w:rPr>
  </w:style>
  <w:style w:type="paragraph" w:styleId="Asuntodelcomentario">
    <w:name w:val="annotation subject"/>
    <w:basedOn w:val="Textocomentario"/>
    <w:next w:val="Textocomentario"/>
    <w:link w:val="AsuntodelcomentarioCar"/>
    <w:uiPriority w:val="99"/>
    <w:semiHidden/>
    <w:unhideWhenUsed/>
    <w:rsid w:val="00767B52"/>
    <w:rPr>
      <w:b/>
      <w:bCs/>
    </w:rPr>
  </w:style>
  <w:style w:type="character" w:customStyle="1" w:styleId="AsuntodelcomentarioCar">
    <w:name w:val="Asunto del comentario Car"/>
    <w:basedOn w:val="TextocomentarioCar"/>
    <w:link w:val="Asuntodelcomentario"/>
    <w:uiPriority w:val="99"/>
    <w:semiHidden/>
    <w:rsid w:val="00767B52"/>
    <w:rPr>
      <w:b/>
      <w:bCs/>
      <w:sz w:val="20"/>
      <w:szCs w:val="20"/>
      <w:lang w:val="es-DO"/>
    </w:rPr>
  </w:style>
  <w:style w:type="paragraph" w:styleId="Textodeglobo">
    <w:name w:val="Balloon Text"/>
    <w:basedOn w:val="Normal"/>
    <w:link w:val="TextodegloboCar"/>
    <w:uiPriority w:val="99"/>
    <w:semiHidden/>
    <w:unhideWhenUsed/>
    <w:rsid w:val="00767B52"/>
    <w:rPr>
      <w:rFonts w:ascii="Tahoma" w:hAnsi="Tahoma" w:cs="Tahoma"/>
      <w:sz w:val="16"/>
      <w:szCs w:val="16"/>
    </w:rPr>
  </w:style>
  <w:style w:type="character" w:customStyle="1" w:styleId="TextodegloboCar">
    <w:name w:val="Texto de globo Car"/>
    <w:basedOn w:val="Fuentedeprrafopredeter"/>
    <w:link w:val="Textodeglobo"/>
    <w:uiPriority w:val="99"/>
    <w:semiHidden/>
    <w:rsid w:val="00767B52"/>
    <w:rPr>
      <w:rFonts w:ascii="Tahoma" w:hAnsi="Tahoma" w:cs="Tahoma"/>
      <w:sz w:val="16"/>
      <w:szCs w:val="16"/>
    </w:rPr>
  </w:style>
  <w:style w:type="paragraph" w:styleId="Revisin">
    <w:name w:val="Revision"/>
    <w:hidden/>
    <w:uiPriority w:val="99"/>
    <w:semiHidden/>
    <w:rsid w:val="00767B52"/>
    <w:rPr>
      <w:sz w:val="24"/>
      <w:szCs w:val="24"/>
    </w:rPr>
  </w:style>
  <w:style w:type="character" w:customStyle="1" w:styleId="shorttext">
    <w:name w:val="short_text"/>
    <w:basedOn w:val="Fuentedeprrafopredeter"/>
    <w:rsid w:val="0098071C"/>
  </w:style>
  <w:style w:type="paragraph" w:styleId="HTMLconformatoprevio">
    <w:name w:val="HTML Preformatted"/>
    <w:basedOn w:val="Normal"/>
    <w:link w:val="HTMLconformatoprevioCar"/>
    <w:uiPriority w:val="99"/>
    <w:semiHidden/>
    <w:unhideWhenUsed/>
    <w:rsid w:val="007B7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B7221"/>
    <w:rPr>
      <w:rFonts w:ascii="Courier New" w:eastAsia="Times New Roman" w:hAnsi="Courier New" w:cs="Courier New"/>
      <w:sz w:val="20"/>
      <w:szCs w:val="20"/>
    </w:rPr>
  </w:style>
  <w:style w:type="character" w:styleId="Hipervnculo">
    <w:name w:val="Hyperlink"/>
    <w:basedOn w:val="Fuentedeprrafopredeter"/>
    <w:uiPriority w:val="99"/>
    <w:unhideWhenUsed/>
    <w:rsid w:val="007B72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522832">
      <w:bodyDiv w:val="1"/>
      <w:marLeft w:val="0"/>
      <w:marRight w:val="0"/>
      <w:marTop w:val="0"/>
      <w:marBottom w:val="0"/>
      <w:divBdr>
        <w:top w:val="none" w:sz="0" w:space="0" w:color="auto"/>
        <w:left w:val="none" w:sz="0" w:space="0" w:color="auto"/>
        <w:bottom w:val="none" w:sz="0" w:space="0" w:color="auto"/>
        <w:right w:val="none" w:sz="0" w:space="0" w:color="auto"/>
      </w:divBdr>
      <w:divsChild>
        <w:div w:id="1027828855">
          <w:marLeft w:val="0"/>
          <w:marRight w:val="0"/>
          <w:marTop w:val="0"/>
          <w:marBottom w:val="0"/>
          <w:divBdr>
            <w:top w:val="none" w:sz="0" w:space="0" w:color="auto"/>
            <w:left w:val="none" w:sz="0" w:space="0" w:color="auto"/>
            <w:bottom w:val="none" w:sz="0" w:space="0" w:color="auto"/>
            <w:right w:val="none" w:sz="0" w:space="0" w:color="auto"/>
          </w:divBdr>
          <w:divsChild>
            <w:div w:id="1687946385">
              <w:marLeft w:val="0"/>
              <w:marRight w:val="0"/>
              <w:marTop w:val="0"/>
              <w:marBottom w:val="0"/>
              <w:divBdr>
                <w:top w:val="none" w:sz="0" w:space="0" w:color="auto"/>
                <w:left w:val="none" w:sz="0" w:space="0" w:color="auto"/>
                <w:bottom w:val="none" w:sz="0" w:space="0" w:color="auto"/>
                <w:right w:val="none" w:sz="0" w:space="0" w:color="auto"/>
              </w:divBdr>
              <w:divsChild>
                <w:div w:id="1976252833">
                  <w:marLeft w:val="0"/>
                  <w:marRight w:val="0"/>
                  <w:marTop w:val="0"/>
                  <w:marBottom w:val="0"/>
                  <w:divBdr>
                    <w:top w:val="none" w:sz="0" w:space="0" w:color="auto"/>
                    <w:left w:val="none" w:sz="0" w:space="0" w:color="auto"/>
                    <w:bottom w:val="none" w:sz="0" w:space="0" w:color="auto"/>
                    <w:right w:val="none" w:sz="0" w:space="0" w:color="auto"/>
                  </w:divBdr>
                  <w:divsChild>
                    <w:div w:id="1649049248">
                      <w:marLeft w:val="0"/>
                      <w:marRight w:val="0"/>
                      <w:marTop w:val="0"/>
                      <w:marBottom w:val="0"/>
                      <w:divBdr>
                        <w:top w:val="none" w:sz="0" w:space="0" w:color="auto"/>
                        <w:left w:val="none" w:sz="0" w:space="0" w:color="auto"/>
                        <w:bottom w:val="none" w:sz="0" w:space="0" w:color="auto"/>
                        <w:right w:val="none" w:sz="0" w:space="0" w:color="auto"/>
                      </w:divBdr>
                      <w:divsChild>
                        <w:div w:id="1861426401">
                          <w:marLeft w:val="0"/>
                          <w:marRight w:val="0"/>
                          <w:marTop w:val="0"/>
                          <w:marBottom w:val="0"/>
                          <w:divBdr>
                            <w:top w:val="none" w:sz="0" w:space="0" w:color="auto"/>
                            <w:left w:val="none" w:sz="0" w:space="0" w:color="auto"/>
                            <w:bottom w:val="none" w:sz="0" w:space="0" w:color="auto"/>
                            <w:right w:val="none" w:sz="0" w:space="0" w:color="auto"/>
                          </w:divBdr>
                          <w:divsChild>
                            <w:div w:id="2076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894363">
      <w:bodyDiv w:val="1"/>
      <w:marLeft w:val="0"/>
      <w:marRight w:val="0"/>
      <w:marTop w:val="0"/>
      <w:marBottom w:val="0"/>
      <w:divBdr>
        <w:top w:val="none" w:sz="0" w:space="0" w:color="auto"/>
        <w:left w:val="none" w:sz="0" w:space="0" w:color="auto"/>
        <w:bottom w:val="none" w:sz="0" w:space="0" w:color="auto"/>
        <w:right w:val="none" w:sz="0" w:space="0" w:color="auto"/>
      </w:divBdr>
    </w:div>
    <w:div w:id="1991446316">
      <w:bodyDiv w:val="1"/>
      <w:marLeft w:val="0"/>
      <w:marRight w:val="0"/>
      <w:marTop w:val="0"/>
      <w:marBottom w:val="0"/>
      <w:divBdr>
        <w:top w:val="none" w:sz="0" w:space="0" w:color="auto"/>
        <w:left w:val="none" w:sz="0" w:space="0" w:color="auto"/>
        <w:bottom w:val="none" w:sz="0" w:space="0" w:color="auto"/>
        <w:right w:val="none" w:sz="0" w:space="0" w:color="auto"/>
      </w:divBdr>
    </w:div>
    <w:div w:id="2087221936">
      <w:bodyDiv w:val="1"/>
      <w:marLeft w:val="0"/>
      <w:marRight w:val="0"/>
      <w:marTop w:val="0"/>
      <w:marBottom w:val="0"/>
      <w:divBdr>
        <w:top w:val="none" w:sz="0" w:space="0" w:color="auto"/>
        <w:left w:val="none" w:sz="0" w:space="0" w:color="auto"/>
        <w:bottom w:val="none" w:sz="0" w:space="0" w:color="auto"/>
        <w:right w:val="none" w:sz="0" w:space="0" w:color="auto"/>
      </w:divBdr>
      <w:divsChild>
        <w:div w:id="838350455">
          <w:marLeft w:val="0"/>
          <w:marRight w:val="0"/>
          <w:marTop w:val="0"/>
          <w:marBottom w:val="0"/>
          <w:divBdr>
            <w:top w:val="none" w:sz="0" w:space="0" w:color="auto"/>
            <w:left w:val="none" w:sz="0" w:space="0" w:color="auto"/>
            <w:bottom w:val="none" w:sz="0" w:space="0" w:color="auto"/>
            <w:right w:val="none" w:sz="0" w:space="0" w:color="auto"/>
          </w:divBdr>
          <w:divsChild>
            <w:div w:id="151487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hardware/ff557565(v=vs.85).aspx" TargetMode="External"/><Relationship Id="rId13" Type="http://schemas.openxmlformats.org/officeDocument/2006/relationships/hyperlink" Target="https://www.google.com.do/url?sa=t&amp;rct=j&amp;q=&amp;esrc=s&amp;source=web&amp;cd=1&amp;ved=0ahUKEwjjyIaPgpnMAhXBSyYKHbnaBikQFggfMAA&amp;url=http%3A%2F%2Fdownload.microsoft.com%2Fdownload%2F9%2Fc%2F5%2F9c5b2167-8017-4bae-9fde-d599bac8184a%2Fkmdf-arch.doc&amp;usg=AFQjCNGjMH3vPH_AkjuXeR_wDRKhokByaQ&amp;bvm=bv.119745492,d.eWE&amp;cad=rja" TargetMode="External"/><Relationship Id="rId3" Type="http://schemas.openxmlformats.org/officeDocument/2006/relationships/styles" Target="styles.xml"/><Relationship Id="rId7" Type="http://schemas.openxmlformats.org/officeDocument/2006/relationships/hyperlink" Target="https://msdn.microsoft.com/en-us/windows/hardware/drivers/wdf/comparing-umdf-2-0-functionality-to-kmdf" TargetMode="External"/><Relationship Id="rId12" Type="http://schemas.openxmlformats.org/officeDocument/2006/relationships/hyperlink" Target="https://blogs.msdn.microsoft.com/iliast/2006/10/30/introduction-to-the-kernel-mode-driver-framework-km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sdn.microsoft.com/en-us/windows/hardware/drivers/wdf/user-mode-driver-framework-frequently-asked-questions" TargetMode="External"/><Relationship Id="rId11" Type="http://schemas.openxmlformats.org/officeDocument/2006/relationships/hyperlink" Target="http://stackoverflow.com/questions/16569526/what-is-the-difference-between-a-wdm-driver-a-kmdf-driver-and-a-umdf-driver" TargetMode="External"/><Relationship Id="rId5" Type="http://schemas.openxmlformats.org/officeDocument/2006/relationships/webSettings" Target="webSettings.xml"/><Relationship Id="rId15" Type="http://schemas.openxmlformats.org/officeDocument/2006/relationships/hyperlink" Target="https://msdn.microsoft.com/en-us/windows/hardware/drivers/wdf/kmdf-only-functionality" TargetMode="External"/><Relationship Id="rId10" Type="http://schemas.openxmlformats.org/officeDocument/2006/relationships/hyperlink" Target="https://msdn.microsoft.com/windows/hardware/drivers/wdf/differences-between-wdm-and-kmdf" TargetMode="External"/><Relationship Id="rId4" Type="http://schemas.openxmlformats.org/officeDocument/2006/relationships/settings" Target="settings.xml"/><Relationship Id="rId9" Type="http://schemas.openxmlformats.org/officeDocument/2006/relationships/hyperlink" Target="https://msdn.microsoft.com/en-us/windows/hardware/drivers/wdf/overview-of-the-umdf" TargetMode="External"/><Relationship Id="rId14" Type="http://schemas.openxmlformats.org/officeDocument/2006/relationships/hyperlink" Target="https://msdn.microsoft.com/en-us/windows/hardware/drivers/wdf/detailed-view-of-the-umdf-architec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lynet-Hector\Downloads\Parcial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16C17-A25E-4879-9622-EE1361F5B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Parcial2.dotx</Template>
  <TotalTime>210</TotalTime>
  <Pages>5</Pages>
  <Words>1122</Words>
  <Characters>6171</Characters>
  <Application>Microsoft Office Word</Application>
  <DocSecurity>0</DocSecurity>
  <Lines>51</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PUCMM</Company>
  <LinksUpToDate>false</LinksUpToDate>
  <CharactersWithSpaces>7279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Telynet-Hector</dc:creator>
  <cp:lastModifiedBy>FRANCI</cp:lastModifiedBy>
  <cp:revision>6</cp:revision>
  <dcterms:created xsi:type="dcterms:W3CDTF">2016-04-19T19:17:00Z</dcterms:created>
  <dcterms:modified xsi:type="dcterms:W3CDTF">2016-06-28T12:58:00Z</dcterms:modified>
</cp:coreProperties>
</file>